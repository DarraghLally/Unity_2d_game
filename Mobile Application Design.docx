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6B612" w14:textId="77777777" w:rsidR="007A71BB" w:rsidRPr="00FC2A33" w:rsidRDefault="007A71BB" w:rsidP="00C6554A">
      <w:pPr>
        <w:pStyle w:val="Photo"/>
        <w:rPr>
          <w:noProof/>
        </w:rPr>
      </w:pPr>
      <w:bookmarkStart w:id="0" w:name="_Toc321147149"/>
      <w:bookmarkStart w:id="1" w:name="_Toc318188227"/>
      <w:bookmarkStart w:id="2" w:name="_Toc318188327"/>
      <w:bookmarkStart w:id="3" w:name="_Toc318189312"/>
      <w:bookmarkStart w:id="4" w:name="_Toc321147011"/>
    </w:p>
    <w:p w14:paraId="2CC50F4B" w14:textId="77777777" w:rsidR="007A71BB" w:rsidRPr="00FC2A33" w:rsidRDefault="007A71BB" w:rsidP="00C6554A">
      <w:pPr>
        <w:pStyle w:val="Photo"/>
        <w:rPr>
          <w:noProof/>
        </w:rPr>
      </w:pPr>
    </w:p>
    <w:p w14:paraId="56ADA634" w14:textId="77777777" w:rsidR="007A71BB" w:rsidRPr="00FC2A33" w:rsidRDefault="007A71BB" w:rsidP="00C6554A">
      <w:pPr>
        <w:pStyle w:val="Photo"/>
        <w:rPr>
          <w:noProof/>
        </w:rPr>
      </w:pPr>
    </w:p>
    <w:p w14:paraId="1DE5C19C" w14:textId="77777777" w:rsidR="007A71BB" w:rsidRPr="00FC2A33" w:rsidRDefault="007A71BB" w:rsidP="00C6554A">
      <w:pPr>
        <w:pStyle w:val="Photo"/>
        <w:rPr>
          <w:noProof/>
        </w:rPr>
      </w:pPr>
    </w:p>
    <w:p w14:paraId="69F61140" w14:textId="77777777" w:rsidR="007A71BB" w:rsidRPr="00FC2A33" w:rsidRDefault="007A71BB" w:rsidP="00C6554A">
      <w:pPr>
        <w:pStyle w:val="Photo"/>
        <w:rPr>
          <w:noProof/>
        </w:rPr>
      </w:pPr>
    </w:p>
    <w:p w14:paraId="56610020" w14:textId="77777777" w:rsidR="007A71BB" w:rsidRPr="00FC2A33" w:rsidRDefault="007A71BB" w:rsidP="00C6554A">
      <w:pPr>
        <w:pStyle w:val="Photo"/>
        <w:rPr>
          <w:noProof/>
        </w:rPr>
      </w:pPr>
    </w:p>
    <w:p w14:paraId="7F3CCBBE" w14:textId="77777777" w:rsidR="007A71BB" w:rsidRPr="00FC2A33" w:rsidRDefault="007A71BB" w:rsidP="00C6554A">
      <w:pPr>
        <w:pStyle w:val="Photo"/>
        <w:rPr>
          <w:noProof/>
        </w:rPr>
      </w:pPr>
    </w:p>
    <w:p w14:paraId="5EB89F02" w14:textId="624EAC81" w:rsidR="00C6554A" w:rsidRPr="00FC2A33" w:rsidRDefault="002554CD" w:rsidP="00C6554A">
      <w:pPr>
        <w:pStyle w:val="Photo"/>
      </w:pPr>
      <w:r w:rsidRPr="00FC2A33">
        <w:rPr>
          <w:noProof/>
        </w:rPr>
        <w:drawing>
          <wp:inline distT="0" distB="0" distL="0" distR="0" wp14:anchorId="0222CD08" wp14:editId="536AB8E4">
            <wp:extent cx="3656518" cy="2486025"/>
            <wp:effectExtent l="0" t="0" r="127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63052" cy="2490468"/>
                    </a:xfrm>
                    <a:prstGeom prst="rect">
                      <a:avLst/>
                    </a:prstGeom>
                    <a:noFill/>
                    <a:ln w="254000" cap="rnd">
                      <a:noFill/>
                    </a:ln>
                    <a:effectLst/>
                  </pic:spPr>
                </pic:pic>
              </a:graphicData>
            </a:graphic>
          </wp:inline>
        </w:drawing>
      </w:r>
    </w:p>
    <w:bookmarkEnd w:id="0"/>
    <w:bookmarkEnd w:id="1"/>
    <w:bookmarkEnd w:id="2"/>
    <w:bookmarkEnd w:id="3"/>
    <w:bookmarkEnd w:id="4"/>
    <w:p w14:paraId="5E15E20F" w14:textId="77777777" w:rsidR="007A71BB" w:rsidRPr="00FC2A33" w:rsidRDefault="007A71BB" w:rsidP="00C6554A">
      <w:pPr>
        <w:pStyle w:val="Title"/>
        <w:rPr>
          <w:rFonts w:asciiTheme="minorHAnsi" w:hAnsiTheme="minorHAnsi"/>
        </w:rPr>
      </w:pPr>
    </w:p>
    <w:p w14:paraId="6BB8E943" w14:textId="68A84DB1" w:rsidR="00C6554A" w:rsidRPr="00FC2A33" w:rsidRDefault="004164CF" w:rsidP="00C6554A">
      <w:pPr>
        <w:pStyle w:val="Title"/>
        <w:rPr>
          <w:rFonts w:asciiTheme="minorHAnsi" w:hAnsiTheme="minorHAnsi"/>
        </w:rPr>
      </w:pPr>
      <w:r w:rsidRPr="00FC2A33">
        <w:rPr>
          <w:rFonts w:asciiTheme="minorHAnsi" w:hAnsiTheme="minorHAnsi"/>
        </w:rPr>
        <w:t>Project Design Document</w:t>
      </w:r>
    </w:p>
    <w:p w14:paraId="2FD9B1DE" w14:textId="367FC7FC" w:rsidR="00C6554A" w:rsidRPr="00FC2A33" w:rsidRDefault="004164CF" w:rsidP="00C6554A">
      <w:pPr>
        <w:pStyle w:val="Subtitle"/>
        <w:rPr>
          <w:rFonts w:asciiTheme="minorHAnsi" w:hAnsiTheme="minorHAnsi"/>
        </w:rPr>
      </w:pPr>
      <w:r w:rsidRPr="00FC2A33">
        <w:rPr>
          <w:rFonts w:asciiTheme="minorHAnsi" w:hAnsiTheme="minorHAnsi"/>
        </w:rPr>
        <w:t>Mobile Application Design 2</w:t>
      </w:r>
    </w:p>
    <w:p w14:paraId="4D89554F" w14:textId="3F137A33" w:rsidR="00C6554A" w:rsidRPr="00FC2A33" w:rsidRDefault="007A71BB" w:rsidP="00C6554A">
      <w:pPr>
        <w:pStyle w:val="ContactInfo"/>
      </w:pPr>
      <w:r w:rsidRPr="00FC2A33">
        <w:t>Darragh Lally</w:t>
      </w:r>
      <w:r w:rsidR="00C6554A" w:rsidRPr="00FC2A33">
        <w:t xml:space="preserve"> | </w:t>
      </w:r>
      <w:r w:rsidRPr="00FC2A33">
        <w:t>g00220290</w:t>
      </w:r>
      <w:r w:rsidR="00C6554A" w:rsidRPr="00FC2A33">
        <w:t xml:space="preserve"> | </w:t>
      </w:r>
      <w:r w:rsidRPr="00FC2A33">
        <w:t>2020</w:t>
      </w:r>
      <w:r w:rsidR="00C6554A" w:rsidRPr="00FC2A33">
        <w:br w:type="page"/>
      </w:r>
    </w:p>
    <w:sdt>
      <w:sdtPr>
        <w:rPr>
          <w:rFonts w:asciiTheme="minorHAnsi" w:eastAsiaTheme="minorHAnsi" w:hAnsiTheme="minorHAnsi" w:cstheme="minorBidi"/>
          <w:color w:val="595959" w:themeColor="text1" w:themeTint="A6"/>
          <w:sz w:val="22"/>
          <w:szCs w:val="22"/>
        </w:rPr>
        <w:id w:val="1486826081"/>
        <w:docPartObj>
          <w:docPartGallery w:val="Table of Contents"/>
          <w:docPartUnique/>
        </w:docPartObj>
      </w:sdtPr>
      <w:sdtEndPr>
        <w:rPr>
          <w:b/>
          <w:bCs/>
          <w:noProof/>
        </w:rPr>
      </w:sdtEndPr>
      <w:sdtContent>
        <w:p w14:paraId="0B57C288" w14:textId="0B34558C" w:rsidR="00772889" w:rsidRPr="00FC2A33" w:rsidRDefault="00772889">
          <w:pPr>
            <w:pStyle w:val="TOCHeading"/>
            <w:rPr>
              <w:rFonts w:asciiTheme="minorHAnsi" w:hAnsiTheme="minorHAnsi"/>
            </w:rPr>
          </w:pPr>
          <w:r w:rsidRPr="00FC2A33">
            <w:rPr>
              <w:rFonts w:asciiTheme="minorHAnsi" w:hAnsiTheme="minorHAnsi"/>
            </w:rPr>
            <w:t>Contents</w:t>
          </w:r>
        </w:p>
        <w:p w14:paraId="6697CD3C" w14:textId="57BDE0CE" w:rsidR="002F03D3" w:rsidRDefault="00772889">
          <w:pPr>
            <w:pStyle w:val="TOC1"/>
            <w:tabs>
              <w:tab w:val="right" w:leader="dot" w:pos="8630"/>
            </w:tabs>
            <w:rPr>
              <w:rFonts w:eastAsiaTheme="minorEastAsia"/>
              <w:noProof/>
              <w:color w:val="auto"/>
              <w:lang w:val="en-GB" w:eastAsia="en-GB"/>
            </w:rPr>
          </w:pPr>
          <w:r w:rsidRPr="00FC2A33">
            <w:fldChar w:fldCharType="begin"/>
          </w:r>
          <w:r w:rsidRPr="00FC2A33">
            <w:instrText xml:space="preserve"> TOC \o "1-3" \h \z \u </w:instrText>
          </w:r>
          <w:r w:rsidRPr="00FC2A33">
            <w:fldChar w:fldCharType="separate"/>
          </w:r>
          <w:hyperlink w:anchor="_Toc31921740" w:history="1">
            <w:r w:rsidR="002F03D3" w:rsidRPr="00AB0B2E">
              <w:rPr>
                <w:rStyle w:val="Hyperlink"/>
                <w:noProof/>
              </w:rPr>
              <w:t>Introduction</w:t>
            </w:r>
            <w:r w:rsidR="002F03D3">
              <w:rPr>
                <w:noProof/>
                <w:webHidden/>
              </w:rPr>
              <w:tab/>
            </w:r>
            <w:r w:rsidR="002F03D3">
              <w:rPr>
                <w:noProof/>
                <w:webHidden/>
              </w:rPr>
              <w:fldChar w:fldCharType="begin"/>
            </w:r>
            <w:r w:rsidR="002F03D3">
              <w:rPr>
                <w:noProof/>
                <w:webHidden/>
              </w:rPr>
              <w:instrText xml:space="preserve"> PAGEREF _Toc31921740 \h </w:instrText>
            </w:r>
            <w:r w:rsidR="002F03D3">
              <w:rPr>
                <w:noProof/>
                <w:webHidden/>
              </w:rPr>
            </w:r>
            <w:r w:rsidR="002F03D3">
              <w:rPr>
                <w:noProof/>
                <w:webHidden/>
              </w:rPr>
              <w:fldChar w:fldCharType="separate"/>
            </w:r>
            <w:r w:rsidR="00C51E52">
              <w:rPr>
                <w:noProof/>
                <w:webHidden/>
              </w:rPr>
              <w:t>2</w:t>
            </w:r>
            <w:r w:rsidR="002F03D3">
              <w:rPr>
                <w:noProof/>
                <w:webHidden/>
              </w:rPr>
              <w:fldChar w:fldCharType="end"/>
            </w:r>
          </w:hyperlink>
        </w:p>
        <w:p w14:paraId="68A95820" w14:textId="0F3FB597" w:rsidR="002F03D3" w:rsidRDefault="002F03D3">
          <w:pPr>
            <w:pStyle w:val="TOC1"/>
            <w:tabs>
              <w:tab w:val="right" w:leader="dot" w:pos="8630"/>
            </w:tabs>
            <w:rPr>
              <w:rFonts w:eastAsiaTheme="minorEastAsia"/>
              <w:noProof/>
              <w:color w:val="auto"/>
              <w:lang w:val="en-GB" w:eastAsia="en-GB"/>
            </w:rPr>
          </w:pPr>
          <w:hyperlink w:anchor="_Toc31921741" w:history="1">
            <w:r w:rsidRPr="00AB0B2E">
              <w:rPr>
                <w:rStyle w:val="Hyperlink"/>
                <w:noProof/>
              </w:rPr>
              <w:t>Research</w:t>
            </w:r>
            <w:r>
              <w:rPr>
                <w:noProof/>
                <w:webHidden/>
              </w:rPr>
              <w:tab/>
            </w:r>
            <w:r>
              <w:rPr>
                <w:noProof/>
                <w:webHidden/>
              </w:rPr>
              <w:fldChar w:fldCharType="begin"/>
            </w:r>
            <w:r>
              <w:rPr>
                <w:noProof/>
                <w:webHidden/>
              </w:rPr>
              <w:instrText xml:space="preserve"> PAGEREF _Toc31921741 \h </w:instrText>
            </w:r>
            <w:r>
              <w:rPr>
                <w:noProof/>
                <w:webHidden/>
              </w:rPr>
            </w:r>
            <w:r>
              <w:rPr>
                <w:noProof/>
                <w:webHidden/>
              </w:rPr>
              <w:fldChar w:fldCharType="separate"/>
            </w:r>
            <w:r w:rsidR="00C51E52">
              <w:rPr>
                <w:noProof/>
                <w:webHidden/>
              </w:rPr>
              <w:t>2</w:t>
            </w:r>
            <w:r>
              <w:rPr>
                <w:noProof/>
                <w:webHidden/>
              </w:rPr>
              <w:fldChar w:fldCharType="end"/>
            </w:r>
          </w:hyperlink>
        </w:p>
        <w:p w14:paraId="43A6C1F4" w14:textId="44E18EF6" w:rsidR="002F03D3" w:rsidRDefault="002F03D3">
          <w:pPr>
            <w:pStyle w:val="TOC2"/>
            <w:tabs>
              <w:tab w:val="right" w:leader="dot" w:pos="8630"/>
            </w:tabs>
            <w:rPr>
              <w:rFonts w:eastAsiaTheme="minorEastAsia"/>
              <w:noProof/>
              <w:color w:val="auto"/>
              <w:lang w:val="en-GB" w:eastAsia="en-GB"/>
            </w:rPr>
          </w:pPr>
          <w:hyperlink w:anchor="_Toc31921742" w:history="1">
            <w:r w:rsidRPr="00AB0B2E">
              <w:rPr>
                <w:rStyle w:val="Hyperlink"/>
                <w:noProof/>
              </w:rPr>
              <w:t>- Formats -</w:t>
            </w:r>
            <w:r>
              <w:rPr>
                <w:noProof/>
                <w:webHidden/>
              </w:rPr>
              <w:tab/>
            </w:r>
            <w:r>
              <w:rPr>
                <w:noProof/>
                <w:webHidden/>
              </w:rPr>
              <w:fldChar w:fldCharType="begin"/>
            </w:r>
            <w:r>
              <w:rPr>
                <w:noProof/>
                <w:webHidden/>
              </w:rPr>
              <w:instrText xml:space="preserve"> PAGEREF _Toc31921742 \h </w:instrText>
            </w:r>
            <w:r>
              <w:rPr>
                <w:noProof/>
                <w:webHidden/>
              </w:rPr>
            </w:r>
            <w:r>
              <w:rPr>
                <w:noProof/>
                <w:webHidden/>
              </w:rPr>
              <w:fldChar w:fldCharType="separate"/>
            </w:r>
            <w:r w:rsidR="00C51E52">
              <w:rPr>
                <w:noProof/>
                <w:webHidden/>
              </w:rPr>
              <w:t>2</w:t>
            </w:r>
            <w:r>
              <w:rPr>
                <w:noProof/>
                <w:webHidden/>
              </w:rPr>
              <w:fldChar w:fldCharType="end"/>
            </w:r>
          </w:hyperlink>
        </w:p>
        <w:p w14:paraId="6F6B90EB" w14:textId="69C4015B" w:rsidR="002F03D3" w:rsidRDefault="002F03D3">
          <w:pPr>
            <w:pStyle w:val="TOC3"/>
            <w:tabs>
              <w:tab w:val="right" w:leader="dot" w:pos="8630"/>
            </w:tabs>
            <w:rPr>
              <w:rFonts w:eastAsiaTheme="minorEastAsia"/>
              <w:noProof/>
              <w:color w:val="auto"/>
              <w:lang w:val="en-GB" w:eastAsia="en-GB"/>
            </w:rPr>
          </w:pPr>
          <w:hyperlink w:anchor="_Toc31921743" w:history="1">
            <w:r w:rsidRPr="00AB0B2E">
              <w:rPr>
                <w:rStyle w:val="Hyperlink"/>
                <w:noProof/>
              </w:rPr>
              <w:t>i. Classic</w:t>
            </w:r>
            <w:r>
              <w:rPr>
                <w:noProof/>
                <w:webHidden/>
              </w:rPr>
              <w:tab/>
            </w:r>
            <w:r>
              <w:rPr>
                <w:noProof/>
                <w:webHidden/>
              </w:rPr>
              <w:fldChar w:fldCharType="begin"/>
            </w:r>
            <w:r>
              <w:rPr>
                <w:noProof/>
                <w:webHidden/>
              </w:rPr>
              <w:instrText xml:space="preserve"> PAGEREF _Toc31921743 \h </w:instrText>
            </w:r>
            <w:r>
              <w:rPr>
                <w:noProof/>
                <w:webHidden/>
              </w:rPr>
            </w:r>
            <w:r>
              <w:rPr>
                <w:noProof/>
                <w:webHidden/>
              </w:rPr>
              <w:fldChar w:fldCharType="separate"/>
            </w:r>
            <w:r w:rsidR="00C51E52">
              <w:rPr>
                <w:noProof/>
                <w:webHidden/>
              </w:rPr>
              <w:t>3</w:t>
            </w:r>
            <w:r>
              <w:rPr>
                <w:noProof/>
                <w:webHidden/>
              </w:rPr>
              <w:fldChar w:fldCharType="end"/>
            </w:r>
          </w:hyperlink>
        </w:p>
        <w:p w14:paraId="0CA37B10" w14:textId="63B7FD1E" w:rsidR="002F03D3" w:rsidRDefault="002F03D3">
          <w:pPr>
            <w:pStyle w:val="TOC3"/>
            <w:tabs>
              <w:tab w:val="right" w:leader="dot" w:pos="8630"/>
            </w:tabs>
            <w:rPr>
              <w:rFonts w:eastAsiaTheme="minorEastAsia"/>
              <w:noProof/>
              <w:color w:val="auto"/>
              <w:lang w:val="en-GB" w:eastAsia="en-GB"/>
            </w:rPr>
          </w:pPr>
          <w:hyperlink w:anchor="_Toc31921744" w:history="1">
            <w:r w:rsidRPr="00AB0B2E">
              <w:rPr>
                <w:rStyle w:val="Hyperlink"/>
                <w:noProof/>
              </w:rPr>
              <w:t>ii. Top-Down</w:t>
            </w:r>
            <w:r>
              <w:rPr>
                <w:noProof/>
                <w:webHidden/>
              </w:rPr>
              <w:tab/>
            </w:r>
            <w:r>
              <w:rPr>
                <w:noProof/>
                <w:webHidden/>
              </w:rPr>
              <w:fldChar w:fldCharType="begin"/>
            </w:r>
            <w:r>
              <w:rPr>
                <w:noProof/>
                <w:webHidden/>
              </w:rPr>
              <w:instrText xml:space="preserve"> PAGEREF _Toc31921744 \h </w:instrText>
            </w:r>
            <w:r>
              <w:rPr>
                <w:noProof/>
                <w:webHidden/>
              </w:rPr>
            </w:r>
            <w:r>
              <w:rPr>
                <w:noProof/>
                <w:webHidden/>
              </w:rPr>
              <w:fldChar w:fldCharType="separate"/>
            </w:r>
            <w:r w:rsidR="00C51E52">
              <w:rPr>
                <w:noProof/>
                <w:webHidden/>
              </w:rPr>
              <w:t>3</w:t>
            </w:r>
            <w:r>
              <w:rPr>
                <w:noProof/>
                <w:webHidden/>
              </w:rPr>
              <w:fldChar w:fldCharType="end"/>
            </w:r>
          </w:hyperlink>
        </w:p>
        <w:p w14:paraId="76B4D9AB" w14:textId="6A936100" w:rsidR="002F03D3" w:rsidRDefault="002F03D3">
          <w:pPr>
            <w:pStyle w:val="TOC3"/>
            <w:tabs>
              <w:tab w:val="right" w:leader="dot" w:pos="8630"/>
            </w:tabs>
            <w:rPr>
              <w:rFonts w:eastAsiaTheme="minorEastAsia"/>
              <w:noProof/>
              <w:color w:val="auto"/>
              <w:lang w:val="en-GB" w:eastAsia="en-GB"/>
            </w:rPr>
          </w:pPr>
          <w:hyperlink w:anchor="_Toc31921745" w:history="1">
            <w:r w:rsidRPr="00AB0B2E">
              <w:rPr>
                <w:rStyle w:val="Hyperlink"/>
                <w:noProof/>
              </w:rPr>
              <w:t>iii. Vertical &amp; Horizontal</w:t>
            </w:r>
            <w:r>
              <w:rPr>
                <w:noProof/>
                <w:webHidden/>
              </w:rPr>
              <w:tab/>
            </w:r>
            <w:r>
              <w:rPr>
                <w:noProof/>
                <w:webHidden/>
              </w:rPr>
              <w:fldChar w:fldCharType="begin"/>
            </w:r>
            <w:r>
              <w:rPr>
                <w:noProof/>
                <w:webHidden/>
              </w:rPr>
              <w:instrText xml:space="preserve"> PAGEREF _Toc31921745 \h </w:instrText>
            </w:r>
            <w:r>
              <w:rPr>
                <w:noProof/>
                <w:webHidden/>
              </w:rPr>
            </w:r>
            <w:r>
              <w:rPr>
                <w:noProof/>
                <w:webHidden/>
              </w:rPr>
              <w:fldChar w:fldCharType="separate"/>
            </w:r>
            <w:r w:rsidR="00C51E52">
              <w:rPr>
                <w:noProof/>
                <w:webHidden/>
              </w:rPr>
              <w:t>3</w:t>
            </w:r>
            <w:r>
              <w:rPr>
                <w:noProof/>
                <w:webHidden/>
              </w:rPr>
              <w:fldChar w:fldCharType="end"/>
            </w:r>
          </w:hyperlink>
        </w:p>
        <w:p w14:paraId="130F728E" w14:textId="33257EFC" w:rsidR="002F03D3" w:rsidRDefault="002F03D3">
          <w:pPr>
            <w:pStyle w:val="TOC2"/>
            <w:tabs>
              <w:tab w:val="right" w:leader="dot" w:pos="8630"/>
            </w:tabs>
            <w:rPr>
              <w:rFonts w:eastAsiaTheme="minorEastAsia"/>
              <w:noProof/>
              <w:color w:val="auto"/>
              <w:lang w:val="en-GB" w:eastAsia="en-GB"/>
            </w:rPr>
          </w:pPr>
          <w:hyperlink w:anchor="_Toc31921746" w:history="1">
            <w:r w:rsidRPr="00AB0B2E">
              <w:rPr>
                <w:rStyle w:val="Hyperlink"/>
                <w:noProof/>
              </w:rPr>
              <w:t>- Shooter -</w:t>
            </w:r>
            <w:r>
              <w:rPr>
                <w:noProof/>
                <w:webHidden/>
              </w:rPr>
              <w:tab/>
            </w:r>
            <w:r>
              <w:rPr>
                <w:noProof/>
                <w:webHidden/>
              </w:rPr>
              <w:fldChar w:fldCharType="begin"/>
            </w:r>
            <w:r>
              <w:rPr>
                <w:noProof/>
                <w:webHidden/>
              </w:rPr>
              <w:instrText xml:space="preserve"> PAGEREF _Toc31921746 \h </w:instrText>
            </w:r>
            <w:r>
              <w:rPr>
                <w:noProof/>
                <w:webHidden/>
              </w:rPr>
            </w:r>
            <w:r>
              <w:rPr>
                <w:noProof/>
                <w:webHidden/>
              </w:rPr>
              <w:fldChar w:fldCharType="separate"/>
            </w:r>
            <w:r w:rsidR="00C51E52">
              <w:rPr>
                <w:noProof/>
                <w:webHidden/>
              </w:rPr>
              <w:t>4</w:t>
            </w:r>
            <w:r>
              <w:rPr>
                <w:noProof/>
                <w:webHidden/>
              </w:rPr>
              <w:fldChar w:fldCharType="end"/>
            </w:r>
          </w:hyperlink>
        </w:p>
        <w:p w14:paraId="52AA67C2" w14:textId="5670F396" w:rsidR="002F03D3" w:rsidRDefault="002F03D3">
          <w:pPr>
            <w:pStyle w:val="TOC2"/>
            <w:tabs>
              <w:tab w:val="right" w:leader="dot" w:pos="8630"/>
            </w:tabs>
            <w:rPr>
              <w:rFonts w:eastAsiaTheme="minorEastAsia"/>
              <w:noProof/>
              <w:color w:val="auto"/>
              <w:lang w:val="en-GB" w:eastAsia="en-GB"/>
            </w:rPr>
          </w:pPr>
          <w:hyperlink w:anchor="_Toc31921747" w:history="1">
            <w:r w:rsidRPr="00AB0B2E">
              <w:rPr>
                <w:rStyle w:val="Hyperlink"/>
                <w:noProof/>
              </w:rPr>
              <w:t>- Psychology of gaming –</w:t>
            </w:r>
            <w:r>
              <w:rPr>
                <w:noProof/>
                <w:webHidden/>
              </w:rPr>
              <w:tab/>
            </w:r>
            <w:r>
              <w:rPr>
                <w:noProof/>
                <w:webHidden/>
              </w:rPr>
              <w:fldChar w:fldCharType="begin"/>
            </w:r>
            <w:r>
              <w:rPr>
                <w:noProof/>
                <w:webHidden/>
              </w:rPr>
              <w:instrText xml:space="preserve"> PAGEREF _Toc31921747 \h </w:instrText>
            </w:r>
            <w:r>
              <w:rPr>
                <w:noProof/>
                <w:webHidden/>
              </w:rPr>
            </w:r>
            <w:r>
              <w:rPr>
                <w:noProof/>
                <w:webHidden/>
              </w:rPr>
              <w:fldChar w:fldCharType="separate"/>
            </w:r>
            <w:r w:rsidR="00C51E52">
              <w:rPr>
                <w:noProof/>
                <w:webHidden/>
              </w:rPr>
              <w:t>4</w:t>
            </w:r>
            <w:r>
              <w:rPr>
                <w:noProof/>
                <w:webHidden/>
              </w:rPr>
              <w:fldChar w:fldCharType="end"/>
            </w:r>
          </w:hyperlink>
        </w:p>
        <w:p w14:paraId="6E5B63D3" w14:textId="46BBC3AF" w:rsidR="002F03D3" w:rsidRDefault="002F03D3">
          <w:pPr>
            <w:pStyle w:val="TOC3"/>
            <w:tabs>
              <w:tab w:val="right" w:leader="dot" w:pos="8630"/>
            </w:tabs>
            <w:rPr>
              <w:rFonts w:eastAsiaTheme="minorEastAsia"/>
              <w:noProof/>
              <w:color w:val="auto"/>
              <w:lang w:val="en-GB" w:eastAsia="en-GB"/>
            </w:rPr>
          </w:pPr>
          <w:hyperlink w:anchor="_Toc31921748" w:history="1">
            <w:r w:rsidRPr="00AB0B2E">
              <w:rPr>
                <w:rStyle w:val="Hyperlink"/>
                <w:noProof/>
              </w:rPr>
              <w:t>i. Competency</w:t>
            </w:r>
            <w:r>
              <w:rPr>
                <w:noProof/>
                <w:webHidden/>
              </w:rPr>
              <w:tab/>
            </w:r>
            <w:r>
              <w:rPr>
                <w:noProof/>
                <w:webHidden/>
              </w:rPr>
              <w:fldChar w:fldCharType="begin"/>
            </w:r>
            <w:r>
              <w:rPr>
                <w:noProof/>
                <w:webHidden/>
              </w:rPr>
              <w:instrText xml:space="preserve"> PAGEREF _Toc31921748 \h </w:instrText>
            </w:r>
            <w:r>
              <w:rPr>
                <w:noProof/>
                <w:webHidden/>
              </w:rPr>
            </w:r>
            <w:r>
              <w:rPr>
                <w:noProof/>
                <w:webHidden/>
              </w:rPr>
              <w:fldChar w:fldCharType="separate"/>
            </w:r>
            <w:r w:rsidR="00C51E52">
              <w:rPr>
                <w:noProof/>
                <w:webHidden/>
              </w:rPr>
              <w:t>4</w:t>
            </w:r>
            <w:r>
              <w:rPr>
                <w:noProof/>
                <w:webHidden/>
              </w:rPr>
              <w:fldChar w:fldCharType="end"/>
            </w:r>
          </w:hyperlink>
        </w:p>
        <w:p w14:paraId="43119A80" w14:textId="6D6954D0" w:rsidR="002F03D3" w:rsidRDefault="002F03D3">
          <w:pPr>
            <w:pStyle w:val="TOC3"/>
            <w:tabs>
              <w:tab w:val="right" w:leader="dot" w:pos="8630"/>
            </w:tabs>
            <w:rPr>
              <w:rFonts w:eastAsiaTheme="minorEastAsia"/>
              <w:noProof/>
              <w:color w:val="auto"/>
              <w:lang w:val="en-GB" w:eastAsia="en-GB"/>
            </w:rPr>
          </w:pPr>
          <w:hyperlink w:anchor="_Toc31921749" w:history="1">
            <w:r w:rsidRPr="00AB0B2E">
              <w:rPr>
                <w:rStyle w:val="Hyperlink"/>
                <w:noProof/>
              </w:rPr>
              <w:t>ii. Autonomy</w:t>
            </w:r>
            <w:r>
              <w:rPr>
                <w:noProof/>
                <w:webHidden/>
              </w:rPr>
              <w:tab/>
            </w:r>
            <w:r>
              <w:rPr>
                <w:noProof/>
                <w:webHidden/>
              </w:rPr>
              <w:fldChar w:fldCharType="begin"/>
            </w:r>
            <w:r>
              <w:rPr>
                <w:noProof/>
                <w:webHidden/>
              </w:rPr>
              <w:instrText xml:space="preserve"> PAGEREF _Toc31921749 \h </w:instrText>
            </w:r>
            <w:r>
              <w:rPr>
                <w:noProof/>
                <w:webHidden/>
              </w:rPr>
            </w:r>
            <w:r>
              <w:rPr>
                <w:noProof/>
                <w:webHidden/>
              </w:rPr>
              <w:fldChar w:fldCharType="separate"/>
            </w:r>
            <w:r w:rsidR="00C51E52">
              <w:rPr>
                <w:noProof/>
                <w:webHidden/>
              </w:rPr>
              <w:t>4</w:t>
            </w:r>
            <w:r>
              <w:rPr>
                <w:noProof/>
                <w:webHidden/>
              </w:rPr>
              <w:fldChar w:fldCharType="end"/>
            </w:r>
          </w:hyperlink>
        </w:p>
        <w:p w14:paraId="1560FC4A" w14:textId="5B21740F" w:rsidR="002F03D3" w:rsidRDefault="002F03D3">
          <w:pPr>
            <w:pStyle w:val="TOC3"/>
            <w:tabs>
              <w:tab w:val="right" w:leader="dot" w:pos="8630"/>
            </w:tabs>
            <w:rPr>
              <w:rFonts w:eastAsiaTheme="minorEastAsia"/>
              <w:noProof/>
              <w:color w:val="auto"/>
              <w:lang w:val="en-GB" w:eastAsia="en-GB"/>
            </w:rPr>
          </w:pPr>
          <w:hyperlink w:anchor="_Toc31921750" w:history="1">
            <w:r w:rsidRPr="00AB0B2E">
              <w:rPr>
                <w:rStyle w:val="Hyperlink"/>
                <w:noProof/>
              </w:rPr>
              <w:t>iii. Relatedness</w:t>
            </w:r>
            <w:r>
              <w:rPr>
                <w:noProof/>
                <w:webHidden/>
              </w:rPr>
              <w:tab/>
            </w:r>
            <w:r>
              <w:rPr>
                <w:noProof/>
                <w:webHidden/>
              </w:rPr>
              <w:fldChar w:fldCharType="begin"/>
            </w:r>
            <w:r>
              <w:rPr>
                <w:noProof/>
                <w:webHidden/>
              </w:rPr>
              <w:instrText xml:space="preserve"> PAGEREF _Toc31921750 \h </w:instrText>
            </w:r>
            <w:r>
              <w:rPr>
                <w:noProof/>
                <w:webHidden/>
              </w:rPr>
            </w:r>
            <w:r>
              <w:rPr>
                <w:noProof/>
                <w:webHidden/>
              </w:rPr>
              <w:fldChar w:fldCharType="separate"/>
            </w:r>
            <w:r w:rsidR="00C51E52">
              <w:rPr>
                <w:noProof/>
                <w:webHidden/>
              </w:rPr>
              <w:t>4</w:t>
            </w:r>
            <w:r>
              <w:rPr>
                <w:noProof/>
                <w:webHidden/>
              </w:rPr>
              <w:fldChar w:fldCharType="end"/>
            </w:r>
          </w:hyperlink>
        </w:p>
        <w:p w14:paraId="44BB69EA" w14:textId="79F588C2" w:rsidR="002F03D3" w:rsidRDefault="002F03D3">
          <w:pPr>
            <w:pStyle w:val="TOC1"/>
            <w:tabs>
              <w:tab w:val="right" w:leader="dot" w:pos="8630"/>
            </w:tabs>
            <w:rPr>
              <w:rFonts w:eastAsiaTheme="minorEastAsia"/>
              <w:noProof/>
              <w:color w:val="auto"/>
              <w:lang w:val="en-GB" w:eastAsia="en-GB"/>
            </w:rPr>
          </w:pPr>
          <w:hyperlink w:anchor="_Toc31921751" w:history="1">
            <w:r w:rsidRPr="00AB0B2E">
              <w:rPr>
                <w:rStyle w:val="Hyperlink"/>
                <w:noProof/>
              </w:rPr>
              <w:t>Design</w:t>
            </w:r>
            <w:r>
              <w:rPr>
                <w:noProof/>
                <w:webHidden/>
              </w:rPr>
              <w:tab/>
            </w:r>
            <w:r>
              <w:rPr>
                <w:noProof/>
                <w:webHidden/>
              </w:rPr>
              <w:fldChar w:fldCharType="begin"/>
            </w:r>
            <w:r>
              <w:rPr>
                <w:noProof/>
                <w:webHidden/>
              </w:rPr>
              <w:instrText xml:space="preserve"> PAGEREF _Toc31921751 \h </w:instrText>
            </w:r>
            <w:r>
              <w:rPr>
                <w:noProof/>
                <w:webHidden/>
              </w:rPr>
            </w:r>
            <w:r>
              <w:rPr>
                <w:noProof/>
                <w:webHidden/>
              </w:rPr>
              <w:fldChar w:fldCharType="separate"/>
            </w:r>
            <w:r w:rsidR="00C51E52">
              <w:rPr>
                <w:noProof/>
                <w:webHidden/>
              </w:rPr>
              <w:t>5</w:t>
            </w:r>
            <w:r>
              <w:rPr>
                <w:noProof/>
                <w:webHidden/>
              </w:rPr>
              <w:fldChar w:fldCharType="end"/>
            </w:r>
          </w:hyperlink>
        </w:p>
        <w:p w14:paraId="64DB1756" w14:textId="35798BE9" w:rsidR="002F03D3" w:rsidRDefault="002F03D3">
          <w:pPr>
            <w:pStyle w:val="TOC2"/>
            <w:tabs>
              <w:tab w:val="right" w:leader="dot" w:pos="8630"/>
            </w:tabs>
            <w:rPr>
              <w:rFonts w:eastAsiaTheme="minorEastAsia"/>
              <w:noProof/>
              <w:color w:val="auto"/>
              <w:lang w:val="en-GB" w:eastAsia="en-GB"/>
            </w:rPr>
          </w:pPr>
          <w:hyperlink w:anchor="_Toc31921752" w:history="1">
            <w:r w:rsidRPr="00AB0B2E">
              <w:rPr>
                <w:rStyle w:val="Hyperlink"/>
                <w:noProof/>
              </w:rPr>
              <w:t>- Storyboard –</w:t>
            </w:r>
            <w:r>
              <w:rPr>
                <w:noProof/>
                <w:webHidden/>
              </w:rPr>
              <w:tab/>
            </w:r>
            <w:r>
              <w:rPr>
                <w:noProof/>
                <w:webHidden/>
              </w:rPr>
              <w:fldChar w:fldCharType="begin"/>
            </w:r>
            <w:r>
              <w:rPr>
                <w:noProof/>
                <w:webHidden/>
              </w:rPr>
              <w:instrText xml:space="preserve"> PAGEREF _Toc31921752 \h </w:instrText>
            </w:r>
            <w:r>
              <w:rPr>
                <w:noProof/>
                <w:webHidden/>
              </w:rPr>
            </w:r>
            <w:r>
              <w:rPr>
                <w:noProof/>
                <w:webHidden/>
              </w:rPr>
              <w:fldChar w:fldCharType="separate"/>
            </w:r>
            <w:r w:rsidR="00C51E52">
              <w:rPr>
                <w:noProof/>
                <w:webHidden/>
              </w:rPr>
              <w:t>5</w:t>
            </w:r>
            <w:r>
              <w:rPr>
                <w:noProof/>
                <w:webHidden/>
              </w:rPr>
              <w:fldChar w:fldCharType="end"/>
            </w:r>
          </w:hyperlink>
        </w:p>
        <w:p w14:paraId="441B3C92" w14:textId="7D293A0A" w:rsidR="002F03D3" w:rsidRDefault="002F03D3">
          <w:pPr>
            <w:pStyle w:val="TOC3"/>
            <w:tabs>
              <w:tab w:val="right" w:leader="dot" w:pos="8630"/>
            </w:tabs>
            <w:rPr>
              <w:rFonts w:eastAsiaTheme="minorEastAsia"/>
              <w:noProof/>
              <w:color w:val="auto"/>
              <w:lang w:val="en-GB" w:eastAsia="en-GB"/>
            </w:rPr>
          </w:pPr>
          <w:hyperlink w:anchor="_Toc31921753" w:history="1">
            <w:r w:rsidRPr="00AB0B2E">
              <w:rPr>
                <w:rStyle w:val="Hyperlink"/>
                <w:noProof/>
              </w:rPr>
              <w:t>i. Splash Screen / Load Screen</w:t>
            </w:r>
            <w:r>
              <w:rPr>
                <w:noProof/>
                <w:webHidden/>
              </w:rPr>
              <w:tab/>
            </w:r>
            <w:r>
              <w:rPr>
                <w:noProof/>
                <w:webHidden/>
              </w:rPr>
              <w:fldChar w:fldCharType="begin"/>
            </w:r>
            <w:r>
              <w:rPr>
                <w:noProof/>
                <w:webHidden/>
              </w:rPr>
              <w:instrText xml:space="preserve"> PAGEREF _Toc31921753 \h </w:instrText>
            </w:r>
            <w:r>
              <w:rPr>
                <w:noProof/>
                <w:webHidden/>
              </w:rPr>
            </w:r>
            <w:r>
              <w:rPr>
                <w:noProof/>
                <w:webHidden/>
              </w:rPr>
              <w:fldChar w:fldCharType="separate"/>
            </w:r>
            <w:r w:rsidR="00C51E52">
              <w:rPr>
                <w:noProof/>
                <w:webHidden/>
              </w:rPr>
              <w:t>5</w:t>
            </w:r>
            <w:r>
              <w:rPr>
                <w:noProof/>
                <w:webHidden/>
              </w:rPr>
              <w:fldChar w:fldCharType="end"/>
            </w:r>
          </w:hyperlink>
        </w:p>
        <w:p w14:paraId="63EF9051" w14:textId="0EAFD0C5" w:rsidR="002F03D3" w:rsidRDefault="002F03D3">
          <w:pPr>
            <w:pStyle w:val="TOC3"/>
            <w:tabs>
              <w:tab w:val="right" w:leader="dot" w:pos="8630"/>
            </w:tabs>
            <w:rPr>
              <w:rFonts w:eastAsiaTheme="minorEastAsia"/>
              <w:noProof/>
              <w:color w:val="auto"/>
              <w:lang w:val="en-GB" w:eastAsia="en-GB"/>
            </w:rPr>
          </w:pPr>
          <w:hyperlink w:anchor="_Toc31921754" w:history="1">
            <w:r w:rsidRPr="00AB0B2E">
              <w:rPr>
                <w:rStyle w:val="Hyperlink"/>
                <w:noProof/>
              </w:rPr>
              <w:t>ii. Main Menu</w:t>
            </w:r>
            <w:r>
              <w:rPr>
                <w:noProof/>
                <w:webHidden/>
              </w:rPr>
              <w:tab/>
            </w:r>
            <w:r>
              <w:rPr>
                <w:noProof/>
                <w:webHidden/>
              </w:rPr>
              <w:fldChar w:fldCharType="begin"/>
            </w:r>
            <w:r>
              <w:rPr>
                <w:noProof/>
                <w:webHidden/>
              </w:rPr>
              <w:instrText xml:space="preserve"> PAGEREF _Toc31921754 \h </w:instrText>
            </w:r>
            <w:r>
              <w:rPr>
                <w:noProof/>
                <w:webHidden/>
              </w:rPr>
            </w:r>
            <w:r>
              <w:rPr>
                <w:noProof/>
                <w:webHidden/>
              </w:rPr>
              <w:fldChar w:fldCharType="separate"/>
            </w:r>
            <w:r w:rsidR="00C51E52">
              <w:rPr>
                <w:noProof/>
                <w:webHidden/>
              </w:rPr>
              <w:t>6</w:t>
            </w:r>
            <w:r>
              <w:rPr>
                <w:noProof/>
                <w:webHidden/>
              </w:rPr>
              <w:fldChar w:fldCharType="end"/>
            </w:r>
          </w:hyperlink>
        </w:p>
        <w:p w14:paraId="7880671D" w14:textId="43081613" w:rsidR="002F03D3" w:rsidRDefault="002F03D3">
          <w:pPr>
            <w:pStyle w:val="TOC3"/>
            <w:tabs>
              <w:tab w:val="right" w:leader="dot" w:pos="8630"/>
            </w:tabs>
            <w:rPr>
              <w:rFonts w:eastAsiaTheme="minorEastAsia"/>
              <w:noProof/>
              <w:color w:val="auto"/>
              <w:lang w:val="en-GB" w:eastAsia="en-GB"/>
            </w:rPr>
          </w:pPr>
          <w:hyperlink w:anchor="_Toc31921755" w:history="1">
            <w:r w:rsidRPr="00AB0B2E">
              <w:rPr>
                <w:rStyle w:val="Hyperlink"/>
                <w:noProof/>
              </w:rPr>
              <w:t>iii. High Score</w:t>
            </w:r>
            <w:r>
              <w:rPr>
                <w:noProof/>
                <w:webHidden/>
              </w:rPr>
              <w:tab/>
            </w:r>
            <w:r>
              <w:rPr>
                <w:noProof/>
                <w:webHidden/>
              </w:rPr>
              <w:fldChar w:fldCharType="begin"/>
            </w:r>
            <w:r>
              <w:rPr>
                <w:noProof/>
                <w:webHidden/>
              </w:rPr>
              <w:instrText xml:space="preserve"> PAGEREF _Toc31921755 \h </w:instrText>
            </w:r>
            <w:r>
              <w:rPr>
                <w:noProof/>
                <w:webHidden/>
              </w:rPr>
            </w:r>
            <w:r>
              <w:rPr>
                <w:noProof/>
                <w:webHidden/>
              </w:rPr>
              <w:fldChar w:fldCharType="separate"/>
            </w:r>
            <w:r w:rsidR="00C51E52">
              <w:rPr>
                <w:noProof/>
                <w:webHidden/>
              </w:rPr>
              <w:t>6</w:t>
            </w:r>
            <w:r>
              <w:rPr>
                <w:noProof/>
                <w:webHidden/>
              </w:rPr>
              <w:fldChar w:fldCharType="end"/>
            </w:r>
          </w:hyperlink>
        </w:p>
        <w:p w14:paraId="7100AEC1" w14:textId="450EBB28" w:rsidR="002F03D3" w:rsidRDefault="002F03D3">
          <w:pPr>
            <w:pStyle w:val="TOC3"/>
            <w:tabs>
              <w:tab w:val="right" w:leader="dot" w:pos="8630"/>
            </w:tabs>
            <w:rPr>
              <w:rFonts w:eastAsiaTheme="minorEastAsia"/>
              <w:noProof/>
              <w:color w:val="auto"/>
              <w:lang w:val="en-GB" w:eastAsia="en-GB"/>
            </w:rPr>
          </w:pPr>
          <w:hyperlink w:anchor="_Toc31921756" w:history="1">
            <w:r w:rsidRPr="00AB0B2E">
              <w:rPr>
                <w:rStyle w:val="Hyperlink"/>
                <w:noProof/>
              </w:rPr>
              <w:t>iv. Settings</w:t>
            </w:r>
            <w:r>
              <w:rPr>
                <w:noProof/>
                <w:webHidden/>
              </w:rPr>
              <w:tab/>
            </w:r>
            <w:r>
              <w:rPr>
                <w:noProof/>
                <w:webHidden/>
              </w:rPr>
              <w:fldChar w:fldCharType="begin"/>
            </w:r>
            <w:r>
              <w:rPr>
                <w:noProof/>
                <w:webHidden/>
              </w:rPr>
              <w:instrText xml:space="preserve"> PAGEREF _Toc31921756 \h </w:instrText>
            </w:r>
            <w:r>
              <w:rPr>
                <w:noProof/>
                <w:webHidden/>
              </w:rPr>
            </w:r>
            <w:r>
              <w:rPr>
                <w:noProof/>
                <w:webHidden/>
              </w:rPr>
              <w:fldChar w:fldCharType="separate"/>
            </w:r>
            <w:r w:rsidR="00C51E52">
              <w:rPr>
                <w:noProof/>
                <w:webHidden/>
              </w:rPr>
              <w:t>6</w:t>
            </w:r>
            <w:r>
              <w:rPr>
                <w:noProof/>
                <w:webHidden/>
              </w:rPr>
              <w:fldChar w:fldCharType="end"/>
            </w:r>
          </w:hyperlink>
        </w:p>
        <w:p w14:paraId="423D1F9E" w14:textId="5A5B7C6A" w:rsidR="002F03D3" w:rsidRDefault="002F03D3">
          <w:pPr>
            <w:pStyle w:val="TOC3"/>
            <w:tabs>
              <w:tab w:val="right" w:leader="dot" w:pos="8630"/>
            </w:tabs>
            <w:rPr>
              <w:rFonts w:eastAsiaTheme="minorEastAsia"/>
              <w:noProof/>
              <w:color w:val="auto"/>
              <w:lang w:val="en-GB" w:eastAsia="en-GB"/>
            </w:rPr>
          </w:pPr>
          <w:hyperlink w:anchor="_Toc31921757" w:history="1">
            <w:r w:rsidRPr="00AB0B2E">
              <w:rPr>
                <w:rStyle w:val="Hyperlink"/>
                <w:noProof/>
              </w:rPr>
              <w:t>v. Game Play</w:t>
            </w:r>
            <w:r>
              <w:rPr>
                <w:noProof/>
                <w:webHidden/>
              </w:rPr>
              <w:tab/>
            </w:r>
            <w:r>
              <w:rPr>
                <w:noProof/>
                <w:webHidden/>
              </w:rPr>
              <w:fldChar w:fldCharType="begin"/>
            </w:r>
            <w:r>
              <w:rPr>
                <w:noProof/>
                <w:webHidden/>
              </w:rPr>
              <w:instrText xml:space="preserve"> PAGEREF _Toc31921757 \h </w:instrText>
            </w:r>
            <w:r>
              <w:rPr>
                <w:noProof/>
                <w:webHidden/>
              </w:rPr>
            </w:r>
            <w:r>
              <w:rPr>
                <w:noProof/>
                <w:webHidden/>
              </w:rPr>
              <w:fldChar w:fldCharType="separate"/>
            </w:r>
            <w:r w:rsidR="00C51E52">
              <w:rPr>
                <w:noProof/>
                <w:webHidden/>
              </w:rPr>
              <w:t>7</w:t>
            </w:r>
            <w:r>
              <w:rPr>
                <w:noProof/>
                <w:webHidden/>
              </w:rPr>
              <w:fldChar w:fldCharType="end"/>
            </w:r>
          </w:hyperlink>
        </w:p>
        <w:p w14:paraId="3DF2D3D4" w14:textId="3CB28363" w:rsidR="002F03D3" w:rsidRDefault="002F03D3">
          <w:pPr>
            <w:pStyle w:val="TOC3"/>
            <w:tabs>
              <w:tab w:val="right" w:leader="dot" w:pos="8630"/>
            </w:tabs>
            <w:rPr>
              <w:rFonts w:eastAsiaTheme="minorEastAsia"/>
              <w:noProof/>
              <w:color w:val="auto"/>
              <w:lang w:val="en-GB" w:eastAsia="en-GB"/>
            </w:rPr>
          </w:pPr>
          <w:hyperlink w:anchor="_Toc31921758" w:history="1">
            <w:r w:rsidRPr="00AB0B2E">
              <w:rPr>
                <w:rStyle w:val="Hyperlink"/>
                <w:noProof/>
              </w:rPr>
              <w:t>vi. Pickups</w:t>
            </w:r>
            <w:r>
              <w:rPr>
                <w:noProof/>
                <w:webHidden/>
              </w:rPr>
              <w:tab/>
            </w:r>
            <w:r>
              <w:rPr>
                <w:noProof/>
                <w:webHidden/>
              </w:rPr>
              <w:fldChar w:fldCharType="begin"/>
            </w:r>
            <w:r>
              <w:rPr>
                <w:noProof/>
                <w:webHidden/>
              </w:rPr>
              <w:instrText xml:space="preserve"> PAGEREF _Toc31921758 \h </w:instrText>
            </w:r>
            <w:r>
              <w:rPr>
                <w:noProof/>
                <w:webHidden/>
              </w:rPr>
            </w:r>
            <w:r>
              <w:rPr>
                <w:noProof/>
                <w:webHidden/>
              </w:rPr>
              <w:fldChar w:fldCharType="separate"/>
            </w:r>
            <w:r w:rsidR="00C51E52">
              <w:rPr>
                <w:noProof/>
                <w:webHidden/>
              </w:rPr>
              <w:t>9</w:t>
            </w:r>
            <w:r>
              <w:rPr>
                <w:noProof/>
                <w:webHidden/>
              </w:rPr>
              <w:fldChar w:fldCharType="end"/>
            </w:r>
          </w:hyperlink>
        </w:p>
        <w:p w14:paraId="27B54748" w14:textId="3FA9DA4C" w:rsidR="002F03D3" w:rsidRDefault="002F03D3">
          <w:pPr>
            <w:pStyle w:val="TOC3"/>
            <w:tabs>
              <w:tab w:val="right" w:leader="dot" w:pos="8630"/>
            </w:tabs>
            <w:rPr>
              <w:rFonts w:eastAsiaTheme="minorEastAsia"/>
              <w:noProof/>
              <w:color w:val="auto"/>
              <w:lang w:val="en-GB" w:eastAsia="en-GB"/>
            </w:rPr>
          </w:pPr>
          <w:hyperlink w:anchor="_Toc31921759" w:history="1">
            <w:r w:rsidRPr="00AB0B2E">
              <w:rPr>
                <w:rStyle w:val="Hyperlink"/>
                <w:noProof/>
              </w:rPr>
              <w:t>vii. Game Controls</w:t>
            </w:r>
            <w:r>
              <w:rPr>
                <w:noProof/>
                <w:webHidden/>
              </w:rPr>
              <w:tab/>
            </w:r>
            <w:r>
              <w:rPr>
                <w:noProof/>
                <w:webHidden/>
              </w:rPr>
              <w:fldChar w:fldCharType="begin"/>
            </w:r>
            <w:r>
              <w:rPr>
                <w:noProof/>
                <w:webHidden/>
              </w:rPr>
              <w:instrText xml:space="preserve"> PAGEREF _Toc31921759 \h </w:instrText>
            </w:r>
            <w:r>
              <w:rPr>
                <w:noProof/>
                <w:webHidden/>
              </w:rPr>
            </w:r>
            <w:r>
              <w:rPr>
                <w:noProof/>
                <w:webHidden/>
              </w:rPr>
              <w:fldChar w:fldCharType="separate"/>
            </w:r>
            <w:r w:rsidR="00C51E52">
              <w:rPr>
                <w:noProof/>
                <w:webHidden/>
              </w:rPr>
              <w:t>10</w:t>
            </w:r>
            <w:r>
              <w:rPr>
                <w:noProof/>
                <w:webHidden/>
              </w:rPr>
              <w:fldChar w:fldCharType="end"/>
            </w:r>
          </w:hyperlink>
        </w:p>
        <w:p w14:paraId="707C51C5" w14:textId="12B5F28F" w:rsidR="002F03D3" w:rsidRDefault="002F03D3">
          <w:pPr>
            <w:pStyle w:val="TOC3"/>
            <w:tabs>
              <w:tab w:val="right" w:leader="dot" w:pos="8630"/>
            </w:tabs>
            <w:rPr>
              <w:rFonts w:eastAsiaTheme="minorEastAsia"/>
              <w:noProof/>
              <w:color w:val="auto"/>
              <w:lang w:val="en-GB" w:eastAsia="en-GB"/>
            </w:rPr>
          </w:pPr>
          <w:hyperlink w:anchor="_Toc31921760" w:history="1">
            <w:r w:rsidRPr="00AB0B2E">
              <w:rPr>
                <w:rStyle w:val="Hyperlink"/>
                <w:noProof/>
              </w:rPr>
              <w:t>viii. Music &amp; Sound</w:t>
            </w:r>
            <w:r>
              <w:rPr>
                <w:noProof/>
                <w:webHidden/>
              </w:rPr>
              <w:tab/>
            </w:r>
            <w:r>
              <w:rPr>
                <w:noProof/>
                <w:webHidden/>
              </w:rPr>
              <w:fldChar w:fldCharType="begin"/>
            </w:r>
            <w:r>
              <w:rPr>
                <w:noProof/>
                <w:webHidden/>
              </w:rPr>
              <w:instrText xml:space="preserve"> PAGEREF _Toc31921760 \h </w:instrText>
            </w:r>
            <w:r>
              <w:rPr>
                <w:noProof/>
                <w:webHidden/>
              </w:rPr>
            </w:r>
            <w:r>
              <w:rPr>
                <w:noProof/>
                <w:webHidden/>
              </w:rPr>
              <w:fldChar w:fldCharType="separate"/>
            </w:r>
            <w:r w:rsidR="00C51E52">
              <w:rPr>
                <w:noProof/>
                <w:webHidden/>
              </w:rPr>
              <w:t>10</w:t>
            </w:r>
            <w:r>
              <w:rPr>
                <w:noProof/>
                <w:webHidden/>
              </w:rPr>
              <w:fldChar w:fldCharType="end"/>
            </w:r>
          </w:hyperlink>
        </w:p>
        <w:p w14:paraId="6C59F0BE" w14:textId="1A1C2434" w:rsidR="002F03D3" w:rsidRDefault="002F03D3">
          <w:pPr>
            <w:pStyle w:val="TOC1"/>
            <w:tabs>
              <w:tab w:val="right" w:leader="dot" w:pos="8630"/>
            </w:tabs>
            <w:rPr>
              <w:rFonts w:eastAsiaTheme="minorEastAsia"/>
              <w:noProof/>
              <w:color w:val="auto"/>
              <w:lang w:val="en-GB" w:eastAsia="en-GB"/>
            </w:rPr>
          </w:pPr>
          <w:hyperlink w:anchor="_Toc31921761" w:history="1">
            <w:r w:rsidRPr="00AB0B2E">
              <w:rPr>
                <w:rStyle w:val="Hyperlink"/>
                <w:noProof/>
              </w:rPr>
              <w:t>Conclusion</w:t>
            </w:r>
            <w:r>
              <w:rPr>
                <w:noProof/>
                <w:webHidden/>
              </w:rPr>
              <w:tab/>
            </w:r>
            <w:r>
              <w:rPr>
                <w:noProof/>
                <w:webHidden/>
              </w:rPr>
              <w:fldChar w:fldCharType="begin"/>
            </w:r>
            <w:r>
              <w:rPr>
                <w:noProof/>
                <w:webHidden/>
              </w:rPr>
              <w:instrText xml:space="preserve"> PAGEREF _Toc31921761 \h </w:instrText>
            </w:r>
            <w:r>
              <w:rPr>
                <w:noProof/>
                <w:webHidden/>
              </w:rPr>
            </w:r>
            <w:r>
              <w:rPr>
                <w:noProof/>
                <w:webHidden/>
              </w:rPr>
              <w:fldChar w:fldCharType="separate"/>
            </w:r>
            <w:r w:rsidR="00C51E52">
              <w:rPr>
                <w:noProof/>
                <w:webHidden/>
              </w:rPr>
              <w:t>11</w:t>
            </w:r>
            <w:r>
              <w:rPr>
                <w:noProof/>
                <w:webHidden/>
              </w:rPr>
              <w:fldChar w:fldCharType="end"/>
            </w:r>
          </w:hyperlink>
        </w:p>
        <w:p w14:paraId="5175A4BB" w14:textId="20799FFA" w:rsidR="002F03D3" w:rsidRDefault="002F03D3">
          <w:pPr>
            <w:pStyle w:val="TOC1"/>
            <w:tabs>
              <w:tab w:val="right" w:leader="dot" w:pos="8630"/>
            </w:tabs>
            <w:rPr>
              <w:rFonts w:eastAsiaTheme="minorEastAsia"/>
              <w:noProof/>
              <w:color w:val="auto"/>
              <w:lang w:val="en-GB" w:eastAsia="en-GB"/>
            </w:rPr>
          </w:pPr>
          <w:hyperlink w:anchor="_Toc31921762" w:history="1">
            <w:r w:rsidRPr="00AB0B2E">
              <w:rPr>
                <w:rStyle w:val="Hyperlink"/>
                <w:noProof/>
              </w:rPr>
              <w:t>Recommendations</w:t>
            </w:r>
            <w:r>
              <w:rPr>
                <w:noProof/>
                <w:webHidden/>
              </w:rPr>
              <w:tab/>
            </w:r>
            <w:r>
              <w:rPr>
                <w:noProof/>
                <w:webHidden/>
              </w:rPr>
              <w:fldChar w:fldCharType="begin"/>
            </w:r>
            <w:r>
              <w:rPr>
                <w:noProof/>
                <w:webHidden/>
              </w:rPr>
              <w:instrText xml:space="preserve"> PAGEREF _Toc31921762 \h </w:instrText>
            </w:r>
            <w:r>
              <w:rPr>
                <w:noProof/>
                <w:webHidden/>
              </w:rPr>
            </w:r>
            <w:r>
              <w:rPr>
                <w:noProof/>
                <w:webHidden/>
              </w:rPr>
              <w:fldChar w:fldCharType="separate"/>
            </w:r>
            <w:r w:rsidR="00C51E52">
              <w:rPr>
                <w:noProof/>
                <w:webHidden/>
              </w:rPr>
              <w:t>12</w:t>
            </w:r>
            <w:r>
              <w:rPr>
                <w:noProof/>
                <w:webHidden/>
              </w:rPr>
              <w:fldChar w:fldCharType="end"/>
            </w:r>
          </w:hyperlink>
        </w:p>
        <w:p w14:paraId="293D6F94" w14:textId="5A5FC36B" w:rsidR="002F03D3" w:rsidRDefault="002F03D3">
          <w:pPr>
            <w:pStyle w:val="TOC1"/>
            <w:tabs>
              <w:tab w:val="right" w:leader="dot" w:pos="8630"/>
            </w:tabs>
            <w:rPr>
              <w:rFonts w:eastAsiaTheme="minorEastAsia"/>
              <w:noProof/>
              <w:color w:val="auto"/>
              <w:lang w:val="en-GB" w:eastAsia="en-GB"/>
            </w:rPr>
          </w:pPr>
          <w:hyperlink w:anchor="_Toc31921763" w:history="1">
            <w:r w:rsidRPr="00AB0B2E">
              <w:rPr>
                <w:rStyle w:val="Hyperlink"/>
                <w:noProof/>
              </w:rPr>
              <w:t>References</w:t>
            </w:r>
            <w:r>
              <w:rPr>
                <w:noProof/>
                <w:webHidden/>
              </w:rPr>
              <w:tab/>
            </w:r>
            <w:r>
              <w:rPr>
                <w:noProof/>
                <w:webHidden/>
              </w:rPr>
              <w:fldChar w:fldCharType="begin"/>
            </w:r>
            <w:r>
              <w:rPr>
                <w:noProof/>
                <w:webHidden/>
              </w:rPr>
              <w:instrText xml:space="preserve"> PAGEREF _Toc31921763 \h </w:instrText>
            </w:r>
            <w:r>
              <w:rPr>
                <w:noProof/>
                <w:webHidden/>
              </w:rPr>
            </w:r>
            <w:r>
              <w:rPr>
                <w:noProof/>
                <w:webHidden/>
              </w:rPr>
              <w:fldChar w:fldCharType="separate"/>
            </w:r>
            <w:r w:rsidR="00C51E52">
              <w:rPr>
                <w:noProof/>
                <w:webHidden/>
              </w:rPr>
              <w:t>13</w:t>
            </w:r>
            <w:r>
              <w:rPr>
                <w:noProof/>
                <w:webHidden/>
              </w:rPr>
              <w:fldChar w:fldCharType="end"/>
            </w:r>
          </w:hyperlink>
        </w:p>
        <w:p w14:paraId="40CE9FAB" w14:textId="34EE4BD8" w:rsidR="00772889" w:rsidRDefault="00772889">
          <w:pPr>
            <w:rPr>
              <w:b/>
              <w:bCs/>
              <w:noProof/>
            </w:rPr>
          </w:pPr>
          <w:r w:rsidRPr="00FC2A33">
            <w:rPr>
              <w:b/>
              <w:bCs/>
              <w:noProof/>
            </w:rPr>
            <w:fldChar w:fldCharType="end"/>
          </w:r>
        </w:p>
      </w:sdtContent>
    </w:sdt>
    <w:p w14:paraId="041F8779" w14:textId="2D66C9B5" w:rsidR="00E52946" w:rsidRDefault="00E52946">
      <w:pPr>
        <w:rPr>
          <w:b/>
          <w:bCs/>
          <w:noProof/>
        </w:rPr>
      </w:pPr>
    </w:p>
    <w:p w14:paraId="5B54E44B" w14:textId="7762FD65" w:rsidR="00E52946" w:rsidRDefault="00E52946">
      <w:pPr>
        <w:rPr>
          <w:b/>
          <w:bCs/>
          <w:noProof/>
        </w:rPr>
      </w:pPr>
    </w:p>
    <w:p w14:paraId="2BA00647" w14:textId="4BFBDFDD" w:rsidR="00E52946" w:rsidRDefault="00E52946">
      <w:pPr>
        <w:rPr>
          <w:b/>
          <w:bCs/>
          <w:noProof/>
        </w:rPr>
      </w:pPr>
    </w:p>
    <w:p w14:paraId="18C80EFC" w14:textId="73A528F5" w:rsidR="00E52946" w:rsidRDefault="00E52946">
      <w:pPr>
        <w:rPr>
          <w:b/>
          <w:bCs/>
          <w:noProof/>
        </w:rPr>
      </w:pPr>
    </w:p>
    <w:p w14:paraId="0986E9E3" w14:textId="0A786DAC" w:rsidR="00C6554A" w:rsidRPr="00FC2A33" w:rsidRDefault="007A71BB" w:rsidP="007A71BB">
      <w:pPr>
        <w:pStyle w:val="Heading1"/>
        <w:rPr>
          <w:rFonts w:asciiTheme="minorHAnsi" w:hAnsiTheme="minorHAnsi"/>
        </w:rPr>
      </w:pPr>
      <w:bookmarkStart w:id="5" w:name="_Toc31921740"/>
      <w:r w:rsidRPr="00FC2A33">
        <w:rPr>
          <w:rFonts w:asciiTheme="minorHAnsi" w:hAnsiTheme="minorHAnsi"/>
        </w:rPr>
        <w:t>Introduction</w:t>
      </w:r>
      <w:bookmarkEnd w:id="5"/>
    </w:p>
    <w:p w14:paraId="77FEB7BD" w14:textId="2771B7B9" w:rsidR="00DC6A5E" w:rsidRDefault="007A71BB" w:rsidP="007A71BB">
      <w:r w:rsidRPr="0071542B">
        <w:t>Our task is to research, design and develop a 2D shooter game for our</w:t>
      </w:r>
      <w:r w:rsidR="004164CF" w:rsidRPr="0071542B">
        <w:t xml:space="preserve"> 6</w:t>
      </w:r>
      <w:r w:rsidR="004164CF" w:rsidRPr="0071542B">
        <w:rPr>
          <w:vertAlign w:val="superscript"/>
        </w:rPr>
        <w:t>th</w:t>
      </w:r>
      <w:r w:rsidR="004164CF" w:rsidRPr="0071542B">
        <w:t xml:space="preserve"> semester</w:t>
      </w:r>
      <w:r w:rsidRPr="0071542B">
        <w:t xml:space="preserve"> module</w:t>
      </w:r>
      <w:r w:rsidR="004164CF" w:rsidRPr="0071542B">
        <w:t xml:space="preserve"> ‘</w:t>
      </w:r>
      <w:r w:rsidRPr="0071542B">
        <w:t>Mobile Application Development</w:t>
      </w:r>
      <w:r w:rsidR="004164CF" w:rsidRPr="0071542B">
        <w:t xml:space="preserve"> 2’</w:t>
      </w:r>
      <w:r w:rsidRPr="0071542B">
        <w:t>.</w:t>
      </w:r>
      <w:r w:rsidR="004164CF" w:rsidRPr="0071542B">
        <w:t xml:space="preserve"> We are to use Unity as our development platform and are required to complete the project with no additional packages</w:t>
      </w:r>
      <w:r w:rsidR="00BD7DD3">
        <w:t>/assets</w:t>
      </w:r>
      <w:r w:rsidR="004164CF" w:rsidRPr="0071542B">
        <w:t>. This is our second time been exposed to Unity, although our first was minimal</w:t>
      </w:r>
      <w:r w:rsidR="00A60F9A">
        <w:t xml:space="preserve"> so</w:t>
      </w:r>
      <w:r w:rsidR="004164CF" w:rsidRPr="0071542B">
        <w:t xml:space="preserve"> there is a learning curve to overcome</w:t>
      </w:r>
      <w:r w:rsidR="001F43FF">
        <w:t xml:space="preserve"> -</w:t>
      </w:r>
      <w:r w:rsidR="002B2792">
        <w:t xml:space="preserve"> b</w:t>
      </w:r>
      <w:r w:rsidR="00DC6A5E">
        <w:t>ut this gives us a</w:t>
      </w:r>
      <w:r w:rsidR="001F43FF">
        <w:t xml:space="preserve">n opportunity </w:t>
      </w:r>
      <w:r w:rsidR="00DC6A5E">
        <w:t xml:space="preserve">to work on our C# skills. We will also get to </w:t>
      </w:r>
      <w:r w:rsidR="002B2792">
        <w:t xml:space="preserve">increase our knowledge in our </w:t>
      </w:r>
      <w:r w:rsidR="00DC6A5E">
        <w:t>planning and preparation abilities</w:t>
      </w:r>
      <w:r w:rsidR="002B2792">
        <w:t>, document writing and research methods and all the while building something fun that will hopefully be enjoyed by many people.</w:t>
      </w:r>
    </w:p>
    <w:p w14:paraId="13D398ED" w14:textId="77777777" w:rsidR="001F43FF" w:rsidRDefault="007A71BB" w:rsidP="007A71BB">
      <w:r w:rsidRPr="0071542B">
        <w:t xml:space="preserve"> </w:t>
      </w:r>
      <w:r w:rsidR="004164CF" w:rsidRPr="0071542B">
        <w:t>An idea immediately sprang to mind, but for the purpose of the project</w:t>
      </w:r>
      <w:r w:rsidR="001F43FF">
        <w:t xml:space="preserve"> and to meet the projects requirements</w:t>
      </w:r>
      <w:r w:rsidR="004164CF" w:rsidRPr="0071542B">
        <w:t xml:space="preserve"> I shall</w:t>
      </w:r>
      <w:r w:rsidR="001F43FF">
        <w:t xml:space="preserve"> first</w:t>
      </w:r>
      <w:r w:rsidR="004164CF" w:rsidRPr="0071542B">
        <w:t xml:space="preserve"> research other game types/styles and come to a final decision at the end of the time I have allocated to research. </w:t>
      </w:r>
    </w:p>
    <w:p w14:paraId="49140E2A" w14:textId="57452CC6" w:rsidR="007A71BB" w:rsidRPr="0071542B" w:rsidRDefault="007A71BB" w:rsidP="007A71BB">
      <w:r w:rsidRPr="0071542B">
        <w:t xml:space="preserve">There are many genre </w:t>
      </w:r>
      <w:r w:rsidR="00F3465C" w:rsidRPr="0071542B">
        <w:t xml:space="preserve">and styles available to work from. </w:t>
      </w:r>
      <w:r w:rsidR="004164CF" w:rsidRPr="0071542B">
        <w:t xml:space="preserve">I began my research with a simple Google search…. </w:t>
      </w:r>
    </w:p>
    <w:p w14:paraId="3762943B" w14:textId="47EF789B" w:rsidR="007A71BB" w:rsidRPr="00FC2A33" w:rsidRDefault="007A71BB" w:rsidP="007A71BB">
      <w:pPr>
        <w:pStyle w:val="Heading1"/>
        <w:rPr>
          <w:rFonts w:asciiTheme="minorHAnsi" w:hAnsiTheme="minorHAnsi"/>
        </w:rPr>
      </w:pPr>
      <w:bookmarkStart w:id="6" w:name="_Toc31921741"/>
      <w:r w:rsidRPr="00FC2A33">
        <w:rPr>
          <w:rFonts w:asciiTheme="minorHAnsi" w:hAnsiTheme="minorHAnsi"/>
        </w:rPr>
        <w:t>Research</w:t>
      </w:r>
      <w:bookmarkEnd w:id="6"/>
    </w:p>
    <w:p w14:paraId="36B87B6F" w14:textId="7FE69E24" w:rsidR="00FC2A33" w:rsidRPr="0071542B" w:rsidRDefault="004164CF" w:rsidP="005121F0">
      <w:pPr>
        <w:pStyle w:val="Default"/>
        <w:rPr>
          <w:rFonts w:asciiTheme="minorHAnsi" w:hAnsiTheme="minorHAnsi"/>
          <w:color w:val="595959" w:themeColor="text1" w:themeTint="A6"/>
          <w:sz w:val="22"/>
          <w:szCs w:val="22"/>
        </w:rPr>
      </w:pPr>
      <w:r w:rsidRPr="0071542B">
        <w:rPr>
          <w:rFonts w:asciiTheme="minorHAnsi" w:hAnsiTheme="minorHAnsi"/>
          <w:color w:val="595959" w:themeColor="text1" w:themeTint="A6"/>
          <w:sz w:val="22"/>
          <w:szCs w:val="22"/>
        </w:rPr>
        <w:t>The specifications of the project have helped eliminate a substantial amount of research.</w:t>
      </w:r>
      <w:r w:rsidR="0023399B" w:rsidRPr="0071542B">
        <w:rPr>
          <w:rFonts w:asciiTheme="minorHAnsi" w:hAnsiTheme="minorHAnsi"/>
          <w:color w:val="595959" w:themeColor="text1" w:themeTint="A6"/>
          <w:sz w:val="22"/>
          <w:szCs w:val="22"/>
        </w:rPr>
        <w:t xml:space="preserve"> I know I am required to make a 2D shooter, </w:t>
      </w:r>
      <w:r w:rsidR="001E1EB2">
        <w:rPr>
          <w:rFonts w:asciiTheme="minorHAnsi" w:hAnsiTheme="minorHAnsi"/>
          <w:color w:val="595959" w:themeColor="text1" w:themeTint="A6"/>
          <w:sz w:val="22"/>
          <w:szCs w:val="22"/>
        </w:rPr>
        <w:t>example</w:t>
      </w:r>
      <w:r w:rsidR="00E35DBA" w:rsidRPr="0071542B">
        <w:rPr>
          <w:rFonts w:asciiTheme="minorHAnsi" w:hAnsiTheme="minorHAnsi"/>
          <w:color w:val="595959" w:themeColor="text1" w:themeTint="A6"/>
          <w:sz w:val="22"/>
          <w:szCs w:val="22"/>
        </w:rPr>
        <w:t xml:space="preserve"> ‘Space Invaders’. There are many different styles</w:t>
      </w:r>
      <w:r w:rsidR="00BD7DD3">
        <w:rPr>
          <w:rFonts w:asciiTheme="minorHAnsi" w:hAnsiTheme="minorHAnsi"/>
          <w:color w:val="595959" w:themeColor="text1" w:themeTint="A6"/>
          <w:sz w:val="22"/>
          <w:szCs w:val="22"/>
        </w:rPr>
        <w:t xml:space="preserve"> and</w:t>
      </w:r>
      <w:r w:rsidR="00E35DBA" w:rsidRPr="0071542B">
        <w:rPr>
          <w:rFonts w:asciiTheme="minorHAnsi" w:hAnsiTheme="minorHAnsi"/>
          <w:color w:val="595959" w:themeColor="text1" w:themeTint="A6"/>
          <w:sz w:val="22"/>
          <w:szCs w:val="22"/>
        </w:rPr>
        <w:t xml:space="preserve"> views to choose from. Below are some of the formats best suited to 2D games</w:t>
      </w:r>
      <w:r w:rsidR="002B2792">
        <w:rPr>
          <w:rFonts w:asciiTheme="minorHAnsi" w:hAnsiTheme="minorHAnsi"/>
          <w:color w:val="595959" w:themeColor="text1" w:themeTint="A6"/>
          <w:sz w:val="22"/>
          <w:szCs w:val="22"/>
        </w:rPr>
        <w:t xml:space="preserve">, as proven through success stories such as the example mentioned </w:t>
      </w:r>
      <w:r w:rsidR="00B501B0">
        <w:rPr>
          <w:rFonts w:asciiTheme="minorHAnsi" w:hAnsiTheme="minorHAnsi"/>
          <w:color w:val="595959" w:themeColor="text1" w:themeTint="A6"/>
          <w:sz w:val="22"/>
          <w:szCs w:val="22"/>
        </w:rPr>
        <w:t>in this document</w:t>
      </w:r>
      <w:bookmarkStart w:id="7" w:name="_GoBack"/>
      <w:bookmarkEnd w:id="7"/>
      <w:r w:rsidR="002B2792">
        <w:rPr>
          <w:rFonts w:asciiTheme="minorHAnsi" w:hAnsiTheme="minorHAnsi"/>
          <w:color w:val="595959" w:themeColor="text1" w:themeTint="A6"/>
          <w:sz w:val="22"/>
          <w:szCs w:val="22"/>
        </w:rPr>
        <w:t>.</w:t>
      </w:r>
    </w:p>
    <w:p w14:paraId="1E9F5090" w14:textId="77777777" w:rsidR="00E52946" w:rsidRPr="002E53B8" w:rsidRDefault="00E52946" w:rsidP="005121F0">
      <w:pPr>
        <w:pStyle w:val="Default"/>
        <w:rPr>
          <w:rFonts w:asciiTheme="minorHAnsi" w:hAnsiTheme="minorHAnsi"/>
          <w:sz w:val="22"/>
          <w:szCs w:val="22"/>
        </w:rPr>
      </w:pPr>
    </w:p>
    <w:p w14:paraId="65192195" w14:textId="4073D060" w:rsidR="00FC2A33" w:rsidRDefault="001A2CAE" w:rsidP="00E52946">
      <w:pPr>
        <w:pStyle w:val="Heading2"/>
        <w:rPr>
          <w:rFonts w:asciiTheme="minorHAnsi" w:hAnsiTheme="minorHAnsi"/>
        </w:rPr>
      </w:pPr>
      <w:bookmarkStart w:id="8" w:name="_Toc31921742"/>
      <w:r>
        <w:rPr>
          <w:rFonts w:asciiTheme="minorHAnsi" w:hAnsiTheme="minorHAnsi"/>
        </w:rPr>
        <w:t>-</w:t>
      </w:r>
      <w:r w:rsidR="005B59E7">
        <w:rPr>
          <w:rFonts w:asciiTheme="minorHAnsi" w:hAnsiTheme="minorHAnsi"/>
        </w:rPr>
        <w:t xml:space="preserve"> </w:t>
      </w:r>
      <w:r w:rsidR="00772889" w:rsidRPr="00FC2A33">
        <w:rPr>
          <w:rFonts w:asciiTheme="minorHAnsi" w:hAnsiTheme="minorHAnsi"/>
        </w:rPr>
        <w:t>Formats</w:t>
      </w:r>
      <w:r w:rsidR="00170D6F">
        <w:rPr>
          <w:rFonts w:asciiTheme="minorHAnsi" w:hAnsiTheme="minorHAnsi"/>
        </w:rPr>
        <w:t xml:space="preserve"> -</w:t>
      </w:r>
      <w:bookmarkEnd w:id="8"/>
    </w:p>
    <w:p w14:paraId="38486A9E" w14:textId="4C32BCAD" w:rsidR="00E52946" w:rsidRPr="00E52946" w:rsidRDefault="00E91B52" w:rsidP="00E52946">
      <w:r>
        <w:t>There are many formats to consider when designing a game. For th</w:t>
      </w:r>
      <w:r w:rsidR="001867B4">
        <w:t>is project we were recommended to investigate the following. All are conducive to a third person style of game.</w:t>
      </w:r>
    </w:p>
    <w:p w14:paraId="7515D43A" w14:textId="3D239F0F" w:rsidR="005121F0" w:rsidRPr="00FC2A33" w:rsidRDefault="001377BC" w:rsidP="006F5679">
      <w:pPr>
        <w:pStyle w:val="Heading3"/>
        <w:rPr>
          <w:rFonts w:asciiTheme="minorHAnsi" w:hAnsiTheme="minorHAnsi"/>
        </w:rPr>
      </w:pPr>
      <w:bookmarkStart w:id="9" w:name="_Toc31921743"/>
      <w:r>
        <w:rPr>
          <w:rFonts w:asciiTheme="minorHAnsi" w:hAnsiTheme="minorHAnsi"/>
        </w:rPr>
        <w:lastRenderedPageBreak/>
        <w:t xml:space="preserve">i. </w:t>
      </w:r>
      <w:r w:rsidR="005121F0" w:rsidRPr="00FC2A33">
        <w:rPr>
          <w:rFonts w:asciiTheme="minorHAnsi" w:hAnsiTheme="minorHAnsi"/>
        </w:rPr>
        <w:t>Classi</w:t>
      </w:r>
      <w:r w:rsidR="00FC2A33" w:rsidRPr="00FC2A33">
        <w:rPr>
          <w:rFonts w:asciiTheme="minorHAnsi" w:hAnsiTheme="minorHAnsi"/>
        </w:rPr>
        <w:t>c</w:t>
      </w:r>
      <w:bookmarkEnd w:id="9"/>
    </w:p>
    <w:p w14:paraId="7DE63AA4" w14:textId="361367C9" w:rsidR="006F5679" w:rsidRPr="0071542B" w:rsidRDefault="00E35DBA" w:rsidP="006F5679">
      <w:pPr>
        <w:rPr>
          <w:rFonts w:cs="Calibri"/>
        </w:rPr>
      </w:pPr>
      <w:r w:rsidRPr="0071542B">
        <w:rPr>
          <w:rFonts w:cs="Calibri"/>
          <w:noProof/>
        </w:rPr>
        <w:drawing>
          <wp:anchor distT="0" distB="0" distL="114300" distR="114300" simplePos="0" relativeHeight="251658240" behindDoc="0" locked="0" layoutInCell="1" allowOverlap="1" wp14:anchorId="21F7AEFA" wp14:editId="5B848878">
            <wp:simplePos x="0" y="0"/>
            <wp:positionH relativeFrom="margin">
              <wp:align>right</wp:align>
            </wp:positionH>
            <wp:positionV relativeFrom="paragraph">
              <wp:posOffset>319405</wp:posOffset>
            </wp:positionV>
            <wp:extent cx="2905125" cy="1815703"/>
            <wp:effectExtent l="0" t="0" r="0" b="0"/>
            <wp:wrapSquare wrapText="bothSides"/>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83278-6045591541-Sup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5125" cy="1815703"/>
                    </a:xfrm>
                    <a:prstGeom prst="rect">
                      <a:avLst/>
                    </a:prstGeom>
                  </pic:spPr>
                </pic:pic>
              </a:graphicData>
            </a:graphic>
          </wp:anchor>
        </w:drawing>
      </w:r>
      <w:r w:rsidR="0023399B" w:rsidRPr="0071542B">
        <w:rPr>
          <w:rFonts w:cs="Calibri"/>
        </w:rPr>
        <w:t>When I think of classic</w:t>
      </w:r>
      <w:r w:rsidR="00601988">
        <w:rPr>
          <w:rFonts w:cs="Calibri"/>
        </w:rPr>
        <w:t xml:space="preserve"> style</w:t>
      </w:r>
      <w:r w:rsidR="0023399B" w:rsidRPr="0071542B">
        <w:rPr>
          <w:rFonts w:cs="Calibri"/>
        </w:rPr>
        <w:t xml:space="preserve"> 2D games Mario immediately pops into my mind. This game is iconic</w:t>
      </w:r>
      <w:r w:rsidR="00772889" w:rsidRPr="0071542B">
        <w:rPr>
          <w:rFonts w:cs="Calibri"/>
        </w:rPr>
        <w:t xml:space="preserve"> with its conception dating back to 1981</w:t>
      </w:r>
      <w:r w:rsidR="0023399B" w:rsidRPr="0071542B">
        <w:rPr>
          <w:rFonts w:cs="Calibri"/>
        </w:rPr>
        <w:t>. The user has a side view of the character and levels, the gameplay brings the player in a direction to the right of their screen.</w:t>
      </w:r>
      <w:r w:rsidRPr="0071542B">
        <w:rPr>
          <w:rFonts w:cs="Calibri"/>
        </w:rPr>
        <w:t xml:space="preserve"> While this is not technically a shooter it is a great example of the classic style of 2D game. </w:t>
      </w:r>
    </w:p>
    <w:p w14:paraId="06AC7B73" w14:textId="1A99D9E5" w:rsidR="005121F0" w:rsidRPr="00FC2A33" w:rsidRDefault="001377BC" w:rsidP="006F5679">
      <w:pPr>
        <w:pStyle w:val="Heading3"/>
        <w:rPr>
          <w:rFonts w:asciiTheme="minorHAnsi" w:hAnsiTheme="minorHAnsi" w:cs="Calibri"/>
          <w:color w:val="auto"/>
        </w:rPr>
      </w:pPr>
      <w:bookmarkStart w:id="10" w:name="_Toc31921744"/>
      <w:r>
        <w:rPr>
          <w:rFonts w:asciiTheme="minorHAnsi" w:hAnsiTheme="minorHAnsi"/>
        </w:rPr>
        <w:t xml:space="preserve">ii. </w:t>
      </w:r>
      <w:r w:rsidR="005121F0" w:rsidRPr="00FC2A33">
        <w:rPr>
          <w:rFonts w:asciiTheme="minorHAnsi" w:hAnsiTheme="minorHAnsi"/>
        </w:rPr>
        <w:t>Top-Dow</w:t>
      </w:r>
      <w:r w:rsidR="00FC2A33" w:rsidRPr="00FC2A33">
        <w:rPr>
          <w:rFonts w:asciiTheme="minorHAnsi" w:hAnsiTheme="minorHAnsi"/>
        </w:rPr>
        <w:t>n</w:t>
      </w:r>
      <w:bookmarkEnd w:id="10"/>
    </w:p>
    <w:p w14:paraId="33A54C71" w14:textId="77777777" w:rsidR="00FC2A33" w:rsidRPr="0071542B" w:rsidRDefault="00772889" w:rsidP="00772889">
      <w:pPr>
        <w:rPr>
          <w:rFonts w:cs="Calibri"/>
        </w:rPr>
      </w:pPr>
      <w:r w:rsidRPr="0071542B">
        <w:rPr>
          <w:noProof/>
        </w:rPr>
        <w:drawing>
          <wp:anchor distT="0" distB="0" distL="114300" distR="114300" simplePos="0" relativeHeight="251659264" behindDoc="1" locked="0" layoutInCell="1" allowOverlap="1" wp14:anchorId="7F828A9E" wp14:editId="71375717">
            <wp:simplePos x="0" y="0"/>
            <wp:positionH relativeFrom="margin">
              <wp:align>right</wp:align>
            </wp:positionH>
            <wp:positionV relativeFrom="paragraph">
              <wp:posOffset>727075</wp:posOffset>
            </wp:positionV>
            <wp:extent cx="2219325" cy="1787525"/>
            <wp:effectExtent l="0" t="0" r="9525" b="3175"/>
            <wp:wrapSquare wrapText="bothSides"/>
            <wp:docPr id="3" name="Picture 3"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ce_invaders_1978_remake_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9325" cy="1787525"/>
                    </a:xfrm>
                    <a:prstGeom prst="rect">
                      <a:avLst/>
                    </a:prstGeom>
                  </pic:spPr>
                </pic:pic>
              </a:graphicData>
            </a:graphic>
          </wp:anchor>
        </w:drawing>
      </w:r>
      <w:r w:rsidRPr="0071542B">
        <w:rPr>
          <w:rFonts w:cs="Calibri"/>
        </w:rPr>
        <w:t xml:space="preserve">Space Invaders, Grand Theft Auto (The original!), surviv.io the list goes on and on… These are all examples of top down shooters, wildly varying in styles. </w:t>
      </w:r>
    </w:p>
    <w:p w14:paraId="2D55741F" w14:textId="320FB251" w:rsidR="00772889" w:rsidRPr="0071542B" w:rsidRDefault="00772889" w:rsidP="00772889">
      <w:pPr>
        <w:rPr>
          <w:rFonts w:cs="Calibri"/>
        </w:rPr>
      </w:pPr>
      <w:r w:rsidRPr="0071542B">
        <w:rPr>
          <w:rFonts w:cs="Calibri"/>
        </w:rPr>
        <w:t xml:space="preserve">Everyone who is anyone knows Space Invaders, I hope. First released in 1978 there </w:t>
      </w:r>
      <w:r w:rsidR="006F5679" w:rsidRPr="0071542B">
        <w:rPr>
          <w:rFonts w:cs="Calibri"/>
        </w:rPr>
        <w:t>has been a release for most gaming platforms from arcade to mobile</w:t>
      </w:r>
      <w:r w:rsidR="00B47B13">
        <w:rPr>
          <w:rFonts w:cs="Calibri"/>
        </w:rPr>
        <w:t xml:space="preserve"> and I would bet it will be available (in some format) for years to come and as technology moves on</w:t>
      </w:r>
      <w:r w:rsidR="006F5679" w:rsidRPr="0071542B">
        <w:rPr>
          <w:rFonts w:cs="Calibri"/>
        </w:rPr>
        <w:t>.</w:t>
      </w:r>
      <w:r w:rsidR="00FC2A33" w:rsidRPr="0071542B">
        <w:rPr>
          <w:rFonts w:cs="Calibri"/>
        </w:rPr>
        <w:t xml:space="preserve"> </w:t>
      </w:r>
      <w:r w:rsidR="00B47B13">
        <w:rPr>
          <w:rFonts w:cs="Calibri"/>
        </w:rPr>
        <w:t>The user’s view is looking directly down onto the characters and the level design.</w:t>
      </w:r>
    </w:p>
    <w:p w14:paraId="2B025C3A" w14:textId="19F2817F" w:rsidR="00E52946" w:rsidRDefault="00E52946" w:rsidP="00772889">
      <w:pPr>
        <w:rPr>
          <w:rFonts w:cs="Calibri"/>
          <w:color w:val="auto"/>
        </w:rPr>
      </w:pPr>
    </w:p>
    <w:p w14:paraId="075EA4AE" w14:textId="54E05BE2" w:rsidR="00E52946" w:rsidRDefault="00E52946" w:rsidP="00772889">
      <w:pPr>
        <w:rPr>
          <w:rFonts w:cs="Calibri"/>
          <w:color w:val="auto"/>
        </w:rPr>
      </w:pPr>
    </w:p>
    <w:p w14:paraId="0B1FCF91" w14:textId="1B48D8B2" w:rsidR="00FC2A33" w:rsidRPr="00FC2A33" w:rsidRDefault="001377BC" w:rsidP="00FC2A33">
      <w:pPr>
        <w:pStyle w:val="Heading3"/>
        <w:rPr>
          <w:rFonts w:asciiTheme="minorHAnsi" w:hAnsiTheme="minorHAnsi"/>
        </w:rPr>
      </w:pPr>
      <w:bookmarkStart w:id="11" w:name="_Toc31921745"/>
      <w:r>
        <w:rPr>
          <w:rFonts w:asciiTheme="minorHAnsi" w:hAnsiTheme="minorHAnsi"/>
        </w:rPr>
        <w:t xml:space="preserve">iii. </w:t>
      </w:r>
      <w:r w:rsidR="00FC2A33" w:rsidRPr="00FC2A33">
        <w:rPr>
          <w:rFonts w:asciiTheme="minorHAnsi" w:hAnsiTheme="minorHAnsi"/>
        </w:rPr>
        <w:t>Vertical</w:t>
      </w:r>
      <w:r w:rsidR="002E53B8">
        <w:rPr>
          <w:rFonts w:asciiTheme="minorHAnsi" w:hAnsiTheme="minorHAnsi"/>
        </w:rPr>
        <w:t xml:space="preserve"> &amp; Horizontal</w:t>
      </w:r>
      <w:bookmarkEnd w:id="11"/>
    </w:p>
    <w:p w14:paraId="39E11636" w14:textId="0EB691FB" w:rsidR="00FC2A33" w:rsidRPr="0071542B" w:rsidRDefault="00FC2A33" w:rsidP="00FC2A33">
      <w:r w:rsidRPr="0071542B">
        <w:t xml:space="preserve">When one thinks of a vertical/horizontal game formats, there is a question that </w:t>
      </w:r>
      <w:r w:rsidR="00B47B13">
        <w:t xml:space="preserve">comes </w:t>
      </w:r>
      <w:r w:rsidRPr="0071542B">
        <w:t xml:space="preserve">to my mind… Does it mean the direction of game play or the </w:t>
      </w:r>
      <w:r w:rsidR="002E53B8" w:rsidRPr="0071542B">
        <w:t>view</w:t>
      </w:r>
      <w:r w:rsidRPr="0071542B">
        <w:t xml:space="preserve"> of the screen?</w:t>
      </w:r>
    </w:p>
    <w:p w14:paraId="77AFDEC2" w14:textId="6FD92CE2" w:rsidR="002E53B8" w:rsidRPr="0071542B" w:rsidRDefault="00FC2A33" w:rsidP="002E53B8">
      <w:pPr>
        <w:pStyle w:val="ListParagraph"/>
        <w:numPr>
          <w:ilvl w:val="0"/>
          <w:numId w:val="16"/>
        </w:numPr>
      </w:pPr>
      <w:r w:rsidRPr="0071542B">
        <w:rPr>
          <w:b/>
          <w:bCs/>
        </w:rPr>
        <w:t>Direction</w:t>
      </w:r>
      <w:r w:rsidR="002E53B8" w:rsidRPr="0071542B">
        <w:rPr>
          <w:b/>
          <w:bCs/>
        </w:rPr>
        <w:t xml:space="preserve"> of Play</w:t>
      </w:r>
      <w:r w:rsidRPr="0071542B">
        <w:t>: Considering the examples above</w:t>
      </w:r>
      <w:r w:rsidR="002E53B8" w:rsidRPr="0071542B">
        <w:t>, I would suggest Mario to be of horizontal format where-as Space Invaders is in a vertical format.</w:t>
      </w:r>
    </w:p>
    <w:p w14:paraId="45DF284D" w14:textId="0F23408F" w:rsidR="00E52946" w:rsidRPr="0071542B" w:rsidRDefault="00355FEC" w:rsidP="00E52946">
      <w:pPr>
        <w:pStyle w:val="ListParagraph"/>
        <w:numPr>
          <w:ilvl w:val="0"/>
          <w:numId w:val="16"/>
        </w:numPr>
      </w:pPr>
      <w:r w:rsidRPr="0071542B">
        <w:rPr>
          <w:noProof/>
        </w:rPr>
        <w:drawing>
          <wp:anchor distT="0" distB="0" distL="114300" distR="114300" simplePos="0" relativeHeight="251660288" behindDoc="0" locked="0" layoutInCell="1" allowOverlap="1" wp14:anchorId="2958AABB" wp14:editId="79EE9024">
            <wp:simplePos x="0" y="0"/>
            <wp:positionH relativeFrom="margin">
              <wp:align>right</wp:align>
            </wp:positionH>
            <wp:positionV relativeFrom="paragraph">
              <wp:posOffset>73660</wp:posOffset>
            </wp:positionV>
            <wp:extent cx="2219325" cy="1458595"/>
            <wp:effectExtent l="0" t="0" r="9525" b="8255"/>
            <wp:wrapSquare wrapText="bothSides"/>
            <wp:docPr id="6" name="Picture 6" descr="A close up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taIm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9325" cy="1458595"/>
                    </a:xfrm>
                    <a:prstGeom prst="rect">
                      <a:avLst/>
                    </a:prstGeom>
                  </pic:spPr>
                </pic:pic>
              </a:graphicData>
            </a:graphic>
          </wp:anchor>
        </w:drawing>
      </w:r>
      <w:r w:rsidR="002E53B8" w:rsidRPr="0071542B">
        <w:rPr>
          <w:b/>
          <w:bCs/>
        </w:rPr>
        <w:t>View</w:t>
      </w:r>
      <w:r w:rsidR="002E53B8" w:rsidRPr="0071542B">
        <w:t>: If the display is positioned for normal viewing, that is, like on a TV or monitor the view is said to be in a horizontal position, i.e. it is wider than it is tall. Think of a phones display orientated in a landscape direction</w:t>
      </w:r>
      <w:r w:rsidRPr="0071542B">
        <w:t>. On the other hand, if the game image is said to be taller than it is wide then we would consider this to be in a vertical position, i.e. the phone image in portrait orientation.</w:t>
      </w:r>
    </w:p>
    <w:p w14:paraId="326FEC16" w14:textId="6FAC2BF6" w:rsidR="00E52946" w:rsidRPr="00CD141C" w:rsidRDefault="001A2CAE" w:rsidP="00CD141C">
      <w:pPr>
        <w:pStyle w:val="Heading2"/>
      </w:pPr>
      <w:bookmarkStart w:id="12" w:name="_Toc31921746"/>
      <w:r>
        <w:lastRenderedPageBreak/>
        <w:t>-</w:t>
      </w:r>
      <w:r w:rsidR="005B59E7">
        <w:t xml:space="preserve"> </w:t>
      </w:r>
      <w:r w:rsidR="00E52946" w:rsidRPr="00CD141C">
        <w:t>Shooter</w:t>
      </w:r>
      <w:r w:rsidR="00170D6F">
        <w:t xml:space="preserve"> -</w:t>
      </w:r>
      <w:bookmarkEnd w:id="12"/>
    </w:p>
    <w:p w14:paraId="54A0C8C7" w14:textId="3B467F3B" w:rsidR="00E52946" w:rsidRPr="0071542B" w:rsidRDefault="00FB052C" w:rsidP="00E52946">
      <w:r w:rsidRPr="0071542B">
        <w:t xml:space="preserve">I love shooters, they come in all shapes and sizes! </w:t>
      </w:r>
      <w:r w:rsidR="00814FAD" w:rsidRPr="0071542B">
        <w:t>Single player, multi-player online or LAN, click to shoot, continuous fire, duck, dodge,</w:t>
      </w:r>
      <w:r w:rsidR="00B35ACF">
        <w:t xml:space="preserve"> third person, first person,</w:t>
      </w:r>
      <w:r w:rsidR="00814FAD" w:rsidRPr="0071542B">
        <w:t xml:space="preserve"> you think of it and there is probably one for you. For this project though we will start small! </w:t>
      </w:r>
    </w:p>
    <w:p w14:paraId="3216C9AC" w14:textId="0F8D28B3" w:rsidR="00814FAD" w:rsidRDefault="00814FAD" w:rsidP="00E52946">
      <w:r w:rsidRPr="0071542B">
        <w:t>Shooters are a sub-set of the more general genre of action/adventure</w:t>
      </w:r>
      <w:r w:rsidR="005172FD" w:rsidRPr="0071542B">
        <w:t xml:space="preserve"> games</w:t>
      </w:r>
      <w:r w:rsidRPr="0071542B">
        <w:t>. There are literally thousands of</w:t>
      </w:r>
      <w:r w:rsidR="005172FD" w:rsidRPr="0071542B">
        <w:t xml:space="preserve"> available examples in all the formats you can think of. Simple examples like Space Invaders</w:t>
      </w:r>
      <w:r w:rsidR="007F06DB">
        <w:t xml:space="preserve"> (third person)</w:t>
      </w:r>
      <w:r w:rsidR="005172FD" w:rsidRPr="0071542B">
        <w:t xml:space="preserve"> or more recent and complex implementations like Call of Duty</w:t>
      </w:r>
      <w:r w:rsidR="007F06DB">
        <w:t xml:space="preserve"> (first person)</w:t>
      </w:r>
      <w:r w:rsidR="005172FD" w:rsidRPr="0071542B">
        <w:t xml:space="preserve">. </w:t>
      </w:r>
      <w:r w:rsidR="00C40AFB" w:rsidRPr="0071542B">
        <w:t xml:space="preserve">The </w:t>
      </w:r>
      <w:r w:rsidR="000010D5" w:rsidRPr="0071542B">
        <w:t>goal</w:t>
      </w:r>
      <w:r w:rsidR="00C40AFB" w:rsidRPr="0071542B">
        <w:t xml:space="preserve"> in a shooter is for the player, represented by an avatar, to be able to use, and possibly collect, weapons of a projectile nature to inflict damage on enemy avatars. The end game differs depending on the game type, </w:t>
      </w:r>
      <w:r w:rsidR="001E1EB2">
        <w:t>example</w:t>
      </w:r>
      <w:r w:rsidR="00C40AFB" w:rsidRPr="0071542B">
        <w:t xml:space="preserve"> highest score over a certain timeline – </w:t>
      </w:r>
      <w:r w:rsidR="00C40AFB" w:rsidRPr="0071542B">
        <w:rPr>
          <w:i/>
          <w:iCs/>
        </w:rPr>
        <w:t>Call of Duty</w:t>
      </w:r>
      <w:r w:rsidR="00C40AFB" w:rsidRPr="0071542B">
        <w:t xml:space="preserve"> -, Endless waves of enemies – </w:t>
      </w:r>
      <w:r w:rsidR="00C40AFB" w:rsidRPr="0071542B">
        <w:rPr>
          <w:i/>
          <w:iCs/>
        </w:rPr>
        <w:t>Space Invaders</w:t>
      </w:r>
      <w:r w:rsidR="00C40AFB" w:rsidRPr="0071542B">
        <w:t xml:space="preserve"> -, level style – </w:t>
      </w:r>
      <w:r w:rsidR="00C40AFB" w:rsidRPr="0071542B">
        <w:rPr>
          <w:i/>
          <w:iCs/>
        </w:rPr>
        <w:t>Plants vs Zombies</w:t>
      </w:r>
      <w:r w:rsidR="00C40AFB" w:rsidRPr="0071542B">
        <w:t xml:space="preserve"> - and many more.</w:t>
      </w:r>
    </w:p>
    <w:p w14:paraId="454BFE7C" w14:textId="2B1E3486" w:rsidR="008D7E2E" w:rsidRDefault="001A2CAE" w:rsidP="00E45889">
      <w:pPr>
        <w:pStyle w:val="Heading2"/>
      </w:pPr>
      <w:bookmarkStart w:id="13" w:name="_Toc31921747"/>
      <w:r>
        <w:t>-</w:t>
      </w:r>
      <w:r w:rsidR="005B59E7">
        <w:t xml:space="preserve"> </w:t>
      </w:r>
      <w:r w:rsidR="00E45889">
        <w:t xml:space="preserve">Psychology of gaming </w:t>
      </w:r>
      <w:r w:rsidR="00B35ACF">
        <w:t>–</w:t>
      </w:r>
      <w:bookmarkEnd w:id="13"/>
    </w:p>
    <w:p w14:paraId="7F0F7D95" w14:textId="46FB3838" w:rsidR="00B35ACF" w:rsidRDefault="00B35ACF" w:rsidP="00B35ACF">
      <w:r>
        <w:t xml:space="preserve">Whether or not we believe it, psychology in gaming is a well-studied and published topic. </w:t>
      </w:r>
      <w:r w:rsidR="001E1EB2">
        <w:t xml:space="preserve">One major contributor to the subject is </w:t>
      </w:r>
      <w:r>
        <w:t>Scott Rigby</w:t>
      </w:r>
      <w:r w:rsidR="001E1EB2">
        <w:t xml:space="preserve"> and his</w:t>
      </w:r>
      <w:r>
        <w:t xml:space="preserve"> company ‘</w:t>
      </w:r>
      <w:hyperlink r:id="rId12" w:history="1">
        <w:r w:rsidRPr="004F472A">
          <w:rPr>
            <w:rStyle w:val="Hyperlink"/>
            <w:color w:val="007DEB" w:themeColor="background2" w:themeShade="80"/>
          </w:rPr>
          <w:t>Immersyve</w:t>
        </w:r>
      </w:hyperlink>
      <w:r w:rsidRPr="004F472A">
        <w:rPr>
          <w:color w:val="007DEB" w:themeColor="background2" w:themeShade="80"/>
        </w:rPr>
        <w:t>’</w:t>
      </w:r>
      <w:r w:rsidR="00F704E7">
        <w:rPr>
          <w:color w:val="007DEB" w:themeColor="background2" w:themeShade="80"/>
        </w:rPr>
        <w:t>,</w:t>
      </w:r>
      <w:r w:rsidRPr="004F472A">
        <w:rPr>
          <w:color w:val="007DEB" w:themeColor="background2" w:themeShade="80"/>
        </w:rPr>
        <w:t xml:space="preserve"> </w:t>
      </w:r>
      <w:r w:rsidR="00F704E7">
        <w:t>who have</w:t>
      </w:r>
      <w:r>
        <w:t xml:space="preserve"> published their study on what makes gaming so appealing. They discovered that gaming targets 3 specific</w:t>
      </w:r>
      <w:r w:rsidR="00EE54D2">
        <w:t xml:space="preserve"> psychological</w:t>
      </w:r>
      <w:r>
        <w:t xml:space="preserve"> needs</w:t>
      </w:r>
      <w:r w:rsidR="004F472A">
        <w:t>:</w:t>
      </w:r>
    </w:p>
    <w:p w14:paraId="52969627" w14:textId="47F20CB8" w:rsidR="004F472A" w:rsidRDefault="004F472A" w:rsidP="004F472A">
      <w:pPr>
        <w:pStyle w:val="Heading3"/>
      </w:pPr>
      <w:bookmarkStart w:id="14" w:name="_Toc31921748"/>
      <w:r>
        <w:t>i. Competency</w:t>
      </w:r>
      <w:bookmarkEnd w:id="14"/>
    </w:p>
    <w:p w14:paraId="2BDED6FF" w14:textId="7DF7B556" w:rsidR="004F472A" w:rsidRDefault="006B61F7" w:rsidP="004F472A">
      <w:r>
        <w:t xml:space="preserve">Relates to the feeling of accomplishment. People generally like to feel as if they are good at something. We also like to have some form of recognition for our achievements. </w:t>
      </w:r>
      <w:r w:rsidR="0057572C">
        <w:t>We get this in games as we progress through difficulties and learn the mechanics that give our avatar the optimum advantages.</w:t>
      </w:r>
    </w:p>
    <w:p w14:paraId="22F495FC" w14:textId="2DE986D8" w:rsidR="0057572C" w:rsidRPr="004F472A" w:rsidRDefault="0057572C" w:rsidP="000010D5">
      <w:pPr>
        <w:pStyle w:val="ListParagraph"/>
        <w:numPr>
          <w:ilvl w:val="0"/>
          <w:numId w:val="19"/>
        </w:numPr>
      </w:pPr>
      <w:r>
        <w:t>I will try to recreate this psychological aspect by</w:t>
      </w:r>
      <w:r w:rsidR="00F0548A">
        <w:t>,</w:t>
      </w:r>
      <w:r>
        <w:t xml:space="preserve"> making my game progressively more difficult by increasing the scene speed</w:t>
      </w:r>
      <w:r w:rsidR="00F0548A">
        <w:t xml:space="preserve"> after a predefined distance/checkpoint and/or increasing the health of the enemies. </w:t>
      </w:r>
    </w:p>
    <w:p w14:paraId="1E0CC915" w14:textId="28A1E691" w:rsidR="004F472A" w:rsidRDefault="004F472A" w:rsidP="004F472A">
      <w:pPr>
        <w:pStyle w:val="Heading3"/>
      </w:pPr>
      <w:bookmarkStart w:id="15" w:name="_Toc31921749"/>
      <w:r>
        <w:t>ii. Autonomy</w:t>
      </w:r>
      <w:bookmarkEnd w:id="15"/>
    </w:p>
    <w:p w14:paraId="661707C3" w14:textId="0D9525FB" w:rsidR="004F472A" w:rsidRDefault="00E201F1" w:rsidP="004F472A">
      <w:r>
        <w:t>Relates to our desire for independence we want to feel in control of our actions. Take the game Red Dead Redemption 2</w:t>
      </w:r>
      <w:r w:rsidR="00F704E7">
        <w:t xml:space="preserve"> which</w:t>
      </w:r>
      <w:r>
        <w:t xml:space="preserve"> offers autonomy as the player can choose their own path to the end game.</w:t>
      </w:r>
    </w:p>
    <w:p w14:paraId="3CB75EE3" w14:textId="04E03D7E" w:rsidR="00F0548A" w:rsidRDefault="00F0548A" w:rsidP="000010D5">
      <w:pPr>
        <w:pStyle w:val="ListParagraph"/>
        <w:numPr>
          <w:ilvl w:val="0"/>
          <w:numId w:val="19"/>
        </w:numPr>
      </w:pPr>
      <w:r>
        <w:t>I will try to recreate this psychological aspect by, giving the user the choice to play for distance, kills or both during that specific play session.</w:t>
      </w:r>
    </w:p>
    <w:p w14:paraId="1EC46F8D" w14:textId="314F5389" w:rsidR="004F472A" w:rsidRPr="004F472A" w:rsidRDefault="004F472A" w:rsidP="004F472A">
      <w:pPr>
        <w:pStyle w:val="Heading3"/>
      </w:pPr>
      <w:bookmarkStart w:id="16" w:name="_Toc31921750"/>
      <w:r>
        <w:t>iii. Relatedness</w:t>
      </w:r>
      <w:bookmarkEnd w:id="16"/>
    </w:p>
    <w:p w14:paraId="2DC001F8" w14:textId="6703B582" w:rsidR="004F472A" w:rsidRDefault="0057572C" w:rsidP="00B35ACF">
      <w:r>
        <w:t xml:space="preserve">Is the feeling that we matter to others, that we can make a difference within a group. MMO’s are the best example of this, take ‘World of Warcraft’ for example. The online </w:t>
      </w:r>
      <w:r>
        <w:lastRenderedPageBreak/>
        <w:t>community is massive, giving an individual the chance to connect and develop relationships with other, usually similarly minded, individuals.</w:t>
      </w:r>
    </w:p>
    <w:p w14:paraId="14572761" w14:textId="49D1979D" w:rsidR="00F0548A" w:rsidRPr="00B35ACF" w:rsidRDefault="00F0548A" w:rsidP="00BD7DD3">
      <w:pPr>
        <w:pStyle w:val="ListParagraph"/>
        <w:numPr>
          <w:ilvl w:val="0"/>
          <w:numId w:val="19"/>
        </w:numPr>
      </w:pPr>
      <w:r>
        <w:t xml:space="preserve">I will try to recreate this psychological aspect by, having a ‘Top Score Board’ counting the top ‘n’ players [name, kill amount, distance]. This way players can try and better their </w:t>
      </w:r>
      <w:r w:rsidR="00F704E7">
        <w:t>peer’s achievements</w:t>
      </w:r>
      <w:r>
        <w:t xml:space="preserve">. </w:t>
      </w:r>
    </w:p>
    <w:p w14:paraId="4E1E68D0" w14:textId="4ABC65B4" w:rsidR="007A71BB" w:rsidRDefault="007A71BB" w:rsidP="007A71BB">
      <w:pPr>
        <w:pStyle w:val="Heading1"/>
        <w:rPr>
          <w:rFonts w:asciiTheme="minorHAnsi" w:hAnsiTheme="minorHAnsi"/>
        </w:rPr>
      </w:pPr>
      <w:bookmarkStart w:id="17" w:name="_Toc31921751"/>
      <w:r w:rsidRPr="00FC2A33">
        <w:rPr>
          <w:rFonts w:asciiTheme="minorHAnsi" w:hAnsiTheme="minorHAnsi"/>
        </w:rPr>
        <w:t>Design</w:t>
      </w:r>
      <w:bookmarkEnd w:id="17"/>
    </w:p>
    <w:p w14:paraId="566C89D9" w14:textId="00C44FD5" w:rsidR="00AF7EFF" w:rsidRPr="0071542B" w:rsidRDefault="00AF7EFF" w:rsidP="00E52946">
      <w:r w:rsidRPr="0071542B">
        <w:t xml:space="preserve">For my project I am going to try and implement an ‘Endless-Runner’ style shooter. My idea is for one continuous level that progressively gets more difficult as the player gains distance. To implement this difficulty, I will increase the run speed, the enemy frequency and the health stats of the enemies. A player will have two end game stats to beat, hopefully enticing them to come back for more – </w:t>
      </w:r>
    </w:p>
    <w:p w14:paraId="60C2E046" w14:textId="3DD72CF2" w:rsidR="00E52946" w:rsidRPr="0071542B" w:rsidRDefault="00AF7EFF" w:rsidP="00AF7EFF">
      <w:pPr>
        <w:pStyle w:val="ListParagraph"/>
        <w:numPr>
          <w:ilvl w:val="0"/>
          <w:numId w:val="17"/>
        </w:numPr>
      </w:pPr>
      <w:r w:rsidRPr="0071542B">
        <w:t>Number of Enemies Killed, this will be the primary scoring system. For example, I will give one point for each regular enemy kill and 2 points for a boss. The scores will stay consistent throughout the users ‘run’, i.e. a regular enemy will always be worth one point.</w:t>
      </w:r>
    </w:p>
    <w:p w14:paraId="225F8AE1" w14:textId="15E6D99B" w:rsidR="00AF7EFF" w:rsidRPr="0071542B" w:rsidRDefault="00AF7EFF" w:rsidP="00AF7EFF">
      <w:pPr>
        <w:pStyle w:val="ListParagraph"/>
        <w:numPr>
          <w:ilvl w:val="0"/>
          <w:numId w:val="17"/>
        </w:numPr>
      </w:pPr>
      <w:r w:rsidRPr="0071542B">
        <w:t xml:space="preserve">The distance ran by the user. This will be a secondary </w:t>
      </w:r>
      <w:r w:rsidR="00597DBC">
        <w:t xml:space="preserve">scoring </w:t>
      </w:r>
      <w:r w:rsidRPr="0071542B">
        <w:t>system but gives the option for the user to decide between two game styles – 1. Shooter and 2. Endless Runner</w:t>
      </w:r>
    </w:p>
    <w:p w14:paraId="0A81B2FF" w14:textId="2CCCCDE0" w:rsidR="00AF7EFF" w:rsidRPr="0071542B" w:rsidRDefault="00AF7EFF" w:rsidP="00AF7EFF">
      <w:r w:rsidRPr="0071542B">
        <w:t>I decided on this</w:t>
      </w:r>
      <w:r w:rsidR="00597DBC">
        <w:t xml:space="preserve"> scoring method</w:t>
      </w:r>
      <w:r w:rsidRPr="0071542B">
        <w:t xml:space="preserve"> because of the game I want to build. The player will have the choice of either shooting to kill the enemy in front of them or to dodge by jumping over or crouching under.</w:t>
      </w:r>
      <w:r w:rsidR="0099078A" w:rsidRPr="0071542B">
        <w:t xml:space="preserve"> This will become clearer in the </w:t>
      </w:r>
      <w:r w:rsidR="00F123B1" w:rsidRPr="0071542B">
        <w:t>Storyboard</w:t>
      </w:r>
      <w:r w:rsidR="0099078A" w:rsidRPr="0071542B">
        <w:t>.</w:t>
      </w:r>
      <w:r w:rsidR="00F123B1" w:rsidRPr="0071542B">
        <w:t xml:space="preserve"> The player losses their life by running into an enemy. This is a one life per run game, which leaves me the option of adding</w:t>
      </w:r>
      <w:r w:rsidR="008242EA">
        <w:t xml:space="preserve"> a</w:t>
      </w:r>
      <w:r w:rsidR="00F123B1" w:rsidRPr="0071542B">
        <w:t xml:space="preserve"> player-pickup like an extra life.</w:t>
      </w:r>
    </w:p>
    <w:p w14:paraId="663F89FA" w14:textId="7AC6A1A1" w:rsidR="00F123B1" w:rsidRDefault="00F123B1" w:rsidP="00AF7EFF"/>
    <w:p w14:paraId="60A468E5" w14:textId="2CBD9E98" w:rsidR="00F123B1" w:rsidRDefault="00170D6F" w:rsidP="00F123B1">
      <w:pPr>
        <w:pStyle w:val="Heading2"/>
      </w:pPr>
      <w:bookmarkStart w:id="18" w:name="_Toc31921752"/>
      <w:r>
        <w:t xml:space="preserve">- </w:t>
      </w:r>
      <w:r w:rsidR="00F123B1">
        <w:t>Storyboard</w:t>
      </w:r>
      <w:r>
        <w:t xml:space="preserve"> </w:t>
      </w:r>
      <w:r w:rsidR="00FE7AA1">
        <w:t>–</w:t>
      </w:r>
      <w:bookmarkEnd w:id="18"/>
    </w:p>
    <w:p w14:paraId="38D69B18" w14:textId="31E7047A" w:rsidR="00F123B1" w:rsidRDefault="00170D6F" w:rsidP="003856E2">
      <w:pPr>
        <w:pStyle w:val="Heading3"/>
      </w:pPr>
      <w:bookmarkStart w:id="19" w:name="_Toc31921753"/>
      <w:r>
        <w:t xml:space="preserve">i. </w:t>
      </w:r>
      <w:r w:rsidR="003856E2">
        <w:t>Splash Screen / Load Screen</w:t>
      </w:r>
      <w:bookmarkEnd w:id="19"/>
    </w:p>
    <w:p w14:paraId="439EF680" w14:textId="074B8455" w:rsidR="001102F7" w:rsidRDefault="001102F7" w:rsidP="003856E2">
      <w:r>
        <w:rPr>
          <w:noProof/>
        </w:rPr>
        <w:drawing>
          <wp:anchor distT="0" distB="0" distL="114300" distR="114300" simplePos="0" relativeHeight="251661312" behindDoc="1" locked="0" layoutInCell="1" allowOverlap="1" wp14:anchorId="52DFA025" wp14:editId="17DB68FA">
            <wp:simplePos x="0" y="0"/>
            <wp:positionH relativeFrom="margin">
              <wp:align>right</wp:align>
            </wp:positionH>
            <wp:positionV relativeFrom="paragraph">
              <wp:posOffset>170180</wp:posOffset>
            </wp:positionV>
            <wp:extent cx="2942590" cy="16554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lashScre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3013" cy="1655445"/>
                    </a:xfrm>
                    <a:prstGeom prst="rect">
                      <a:avLst/>
                    </a:prstGeom>
                  </pic:spPr>
                </pic:pic>
              </a:graphicData>
            </a:graphic>
            <wp14:sizeRelH relativeFrom="margin">
              <wp14:pctWidth>0</wp14:pctWidth>
            </wp14:sizeRelH>
            <wp14:sizeRelV relativeFrom="margin">
              <wp14:pctHeight>0</wp14:pctHeight>
            </wp14:sizeRelV>
          </wp:anchor>
        </w:drawing>
      </w:r>
      <w:r w:rsidR="00CD141C">
        <w:t>I want to add a splash screen, not because the game will take</w:t>
      </w:r>
      <w:r w:rsidR="00597DBC">
        <w:t xml:space="preserve"> significant</w:t>
      </w:r>
      <w:r w:rsidR="00CD141C">
        <w:t xml:space="preserve"> time to load… it shouldn’t! But because I want to display the name of the game and developer. I feel that is a nice introduction to a game. I plan on displaying it for approx. 3 seconds.</w:t>
      </w:r>
      <w:r w:rsidR="00BD7DD3">
        <w:t xml:space="preserve"> Be aware, Unity by default adds their own </w:t>
      </w:r>
      <w:r w:rsidR="00BD7DD3">
        <w:lastRenderedPageBreak/>
        <w:t>splash screen when using the community version of their software.</w:t>
      </w:r>
    </w:p>
    <w:p w14:paraId="3366B3FE" w14:textId="4F5ED9C4" w:rsidR="00CD141C" w:rsidRDefault="00170D6F" w:rsidP="00CD141C">
      <w:pPr>
        <w:pStyle w:val="Heading3"/>
      </w:pPr>
      <w:bookmarkStart w:id="20" w:name="_Toc31921754"/>
      <w:r>
        <w:t xml:space="preserve">ii. </w:t>
      </w:r>
      <w:r w:rsidR="00CD141C">
        <w:t>Main Menu</w:t>
      </w:r>
      <w:bookmarkEnd w:id="20"/>
    </w:p>
    <w:p w14:paraId="181EACB7" w14:textId="26A58473" w:rsidR="00CD141C" w:rsidRDefault="001B655D" w:rsidP="00CD141C">
      <w:r>
        <w:rPr>
          <w:b/>
          <w:bCs/>
          <w:noProof/>
        </w:rPr>
        <w:drawing>
          <wp:anchor distT="0" distB="0" distL="114300" distR="114300" simplePos="0" relativeHeight="251662336" behindDoc="1" locked="0" layoutInCell="1" allowOverlap="1" wp14:anchorId="45F1A325" wp14:editId="318ACE6D">
            <wp:simplePos x="0" y="0"/>
            <wp:positionH relativeFrom="margin">
              <wp:posOffset>2580640</wp:posOffset>
            </wp:positionH>
            <wp:positionV relativeFrom="paragraph">
              <wp:posOffset>514350</wp:posOffset>
            </wp:positionV>
            <wp:extent cx="2908935" cy="1579245"/>
            <wp:effectExtent l="0" t="0" r="5715" b="1905"/>
            <wp:wrapTight wrapText="bothSides">
              <wp:wrapPolygon edited="0">
                <wp:start x="0" y="0"/>
                <wp:lineTo x="0" y="21366"/>
                <wp:lineTo x="21501" y="21366"/>
                <wp:lineTo x="21501" y="0"/>
                <wp:lineTo x="0" y="0"/>
              </wp:wrapPolygon>
            </wp:wrapTight>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8935" cy="1579245"/>
                    </a:xfrm>
                    <a:prstGeom prst="rect">
                      <a:avLst/>
                    </a:prstGeom>
                  </pic:spPr>
                </pic:pic>
              </a:graphicData>
            </a:graphic>
            <wp14:sizeRelH relativeFrom="margin">
              <wp14:pctWidth>0</wp14:pctWidth>
            </wp14:sizeRelH>
            <wp14:sizeRelV relativeFrom="margin">
              <wp14:pctHeight>0</wp14:pctHeight>
            </wp14:sizeRelV>
          </wp:anchor>
        </w:drawing>
      </w:r>
      <w:r w:rsidR="00CD141C">
        <w:t>My menu will be the first interactable screen/scene in my game</w:t>
      </w:r>
      <w:r w:rsidR="005E71DE">
        <w:t xml:space="preserve">, my plan is to also implement a </w:t>
      </w:r>
      <w:r w:rsidR="00597DBC">
        <w:t xml:space="preserve">suitable </w:t>
      </w:r>
      <w:r w:rsidR="005E71DE">
        <w:t>version of the menu for the in game ‘Pause Menu’</w:t>
      </w:r>
      <w:r w:rsidR="00CD141C">
        <w:t xml:space="preserve">. I want to give the following options to the user – </w:t>
      </w:r>
    </w:p>
    <w:p w14:paraId="26AEFD3A" w14:textId="2E7AE602" w:rsidR="00CD141C" w:rsidRPr="00CD141C" w:rsidRDefault="001B655D" w:rsidP="00CD141C">
      <w:pPr>
        <w:pStyle w:val="ListParagraph"/>
        <w:numPr>
          <w:ilvl w:val="0"/>
          <w:numId w:val="18"/>
        </w:numPr>
        <w:rPr>
          <w:b/>
          <w:bCs/>
        </w:rPr>
      </w:pPr>
      <w:r>
        <w:rPr>
          <w:b/>
          <w:bCs/>
        </w:rPr>
        <w:t>Play</w:t>
      </w:r>
      <w:r w:rsidR="00CD141C">
        <w:rPr>
          <w:b/>
          <w:bCs/>
        </w:rPr>
        <w:t xml:space="preserve">: </w:t>
      </w:r>
      <w:r w:rsidR="00CD141C">
        <w:t>Starts a new game</w:t>
      </w:r>
    </w:p>
    <w:p w14:paraId="32FF730D" w14:textId="375A713D" w:rsidR="00CD141C" w:rsidRPr="00CD141C" w:rsidRDefault="00CD141C" w:rsidP="00CD141C">
      <w:pPr>
        <w:pStyle w:val="ListParagraph"/>
        <w:numPr>
          <w:ilvl w:val="0"/>
          <w:numId w:val="18"/>
        </w:numPr>
        <w:rPr>
          <w:b/>
          <w:bCs/>
        </w:rPr>
      </w:pPr>
      <w:r>
        <w:rPr>
          <w:b/>
          <w:bCs/>
        </w:rPr>
        <w:t xml:space="preserve">High Scores: </w:t>
      </w:r>
      <w:r>
        <w:t xml:space="preserve">A table displaying the top n players names and scores – both </w:t>
      </w:r>
      <w:r w:rsidR="00061A0F">
        <w:t>k</w:t>
      </w:r>
      <w:r>
        <w:t>ills and distance</w:t>
      </w:r>
    </w:p>
    <w:p w14:paraId="522BFFEF" w14:textId="45DA5AF3" w:rsidR="00CD141C" w:rsidRPr="00CD141C" w:rsidRDefault="00CD141C" w:rsidP="00CD141C">
      <w:pPr>
        <w:pStyle w:val="ListParagraph"/>
        <w:numPr>
          <w:ilvl w:val="0"/>
          <w:numId w:val="18"/>
        </w:numPr>
        <w:rPr>
          <w:b/>
          <w:bCs/>
        </w:rPr>
      </w:pPr>
      <w:r>
        <w:rPr>
          <w:b/>
          <w:bCs/>
        </w:rPr>
        <w:t xml:space="preserve">Options: </w:t>
      </w:r>
      <w:r>
        <w:t xml:space="preserve">Here the player will be able to turn on and off Sound and Music for the game. </w:t>
      </w:r>
      <w:r w:rsidR="005E71DE">
        <w:t>This will either be a main menu option or a ‘Gear Button’ at the bottom of the menu screen</w:t>
      </w:r>
      <w:r w:rsidR="00BD7DD3">
        <w:t>. I can also add options for future additions to the game here</w:t>
      </w:r>
      <w:r w:rsidR="00326E87">
        <w:t xml:space="preserve">, like changing the control layout from right to </w:t>
      </w:r>
      <w:r w:rsidR="007D57C0">
        <w:t>left-handed</w:t>
      </w:r>
      <w:r w:rsidR="00326E87">
        <w:t>.</w:t>
      </w:r>
    </w:p>
    <w:p w14:paraId="12DF8C95" w14:textId="61227988" w:rsidR="001B655D" w:rsidRPr="00682513" w:rsidRDefault="008242EA" w:rsidP="001B655D">
      <w:pPr>
        <w:pStyle w:val="ListParagraph"/>
        <w:numPr>
          <w:ilvl w:val="0"/>
          <w:numId w:val="18"/>
        </w:numPr>
        <w:rPr>
          <w:b/>
          <w:bCs/>
        </w:rPr>
      </w:pPr>
      <w:r>
        <w:rPr>
          <w:b/>
          <w:bCs/>
        </w:rPr>
        <w:t>Exit</w:t>
      </w:r>
      <w:r w:rsidR="00CD141C">
        <w:rPr>
          <w:b/>
          <w:bCs/>
        </w:rPr>
        <w:t xml:space="preserve">: </w:t>
      </w:r>
      <w:r w:rsidR="00CD141C">
        <w:t xml:space="preserve">I hate games that have a convoluted way of exiting, it really grinds my gears – So I am adding </w:t>
      </w:r>
      <w:r w:rsidR="005E71DE">
        <w:t>a simple escape for my users.</w:t>
      </w:r>
      <w:r w:rsidR="00BD7DD3">
        <w:t xml:space="preserve"> It will be of the same size and style of the user’s other options therefor leaving no ambiguity!</w:t>
      </w:r>
      <w:r w:rsidR="002C112A">
        <w:rPr>
          <w:noProof/>
        </w:rPr>
        <w:drawing>
          <wp:anchor distT="0" distB="0" distL="114300" distR="114300" simplePos="0" relativeHeight="251663360" behindDoc="1" locked="0" layoutInCell="1" allowOverlap="1" wp14:anchorId="24F3C939" wp14:editId="3DFA5764">
            <wp:simplePos x="0" y="0"/>
            <wp:positionH relativeFrom="column">
              <wp:posOffset>3028950</wp:posOffset>
            </wp:positionH>
            <wp:positionV relativeFrom="paragraph">
              <wp:posOffset>10795</wp:posOffset>
            </wp:positionV>
            <wp:extent cx="3132667" cy="1762125"/>
            <wp:effectExtent l="0" t="0" r="0" b="0"/>
            <wp:wrapTight wrapText="bothSides">
              <wp:wrapPolygon edited="0">
                <wp:start x="0" y="0"/>
                <wp:lineTo x="0" y="21250"/>
                <wp:lineTo x="21412" y="21250"/>
                <wp:lineTo x="21412"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Sco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2667" cy="1762125"/>
                    </a:xfrm>
                    <a:prstGeom prst="rect">
                      <a:avLst/>
                    </a:prstGeom>
                  </pic:spPr>
                </pic:pic>
              </a:graphicData>
            </a:graphic>
          </wp:anchor>
        </w:drawing>
      </w:r>
    </w:p>
    <w:p w14:paraId="1A80EE87" w14:textId="49AD627E" w:rsidR="00BD7DD3" w:rsidRDefault="00BD7DD3" w:rsidP="00BD7DD3">
      <w:pPr>
        <w:pStyle w:val="Heading3"/>
      </w:pPr>
      <w:bookmarkStart w:id="21" w:name="_Toc31921755"/>
      <w:r>
        <w:t>iii.</w:t>
      </w:r>
      <w:r w:rsidR="003D05AB">
        <w:t xml:space="preserve"> High Score</w:t>
      </w:r>
      <w:bookmarkEnd w:id="21"/>
    </w:p>
    <w:p w14:paraId="0CBDE2A3" w14:textId="14ACC840" w:rsidR="003D05AB" w:rsidRDefault="006B21F6" w:rsidP="003D05AB">
      <w:r>
        <w:t xml:space="preserve">This main menu option will display a top score board with both number of enemies </w:t>
      </w:r>
      <w:r w:rsidR="00830713">
        <w:t>killed,</w:t>
      </w:r>
      <w:r>
        <w:t xml:space="preserve"> and the distance ran </w:t>
      </w:r>
      <w:r w:rsidR="0062336A">
        <w:t>on</w:t>
      </w:r>
      <w:r>
        <w:t xml:space="preserve"> that </w:t>
      </w:r>
      <w:proofErr w:type="gramStart"/>
      <w:r>
        <w:t>particular ‘Run’</w:t>
      </w:r>
      <w:proofErr w:type="gramEnd"/>
      <w:r>
        <w:t>. I will initially display the top 5 or 10 but could enhance in the future with a live board.</w:t>
      </w:r>
    </w:p>
    <w:p w14:paraId="497CA829" w14:textId="3F684BF7" w:rsidR="003D05AB" w:rsidRDefault="003D05AB" w:rsidP="003D05AB">
      <w:pPr>
        <w:pStyle w:val="Heading3"/>
      </w:pPr>
      <w:bookmarkStart w:id="22" w:name="_Toc31921756"/>
      <w:r>
        <w:t>iv. Settings</w:t>
      </w:r>
      <w:bookmarkEnd w:id="22"/>
      <w:r>
        <w:t xml:space="preserve"> </w:t>
      </w:r>
    </w:p>
    <w:p w14:paraId="5B225030" w14:textId="4E7D5FBA" w:rsidR="003D05AB" w:rsidRDefault="002C112A" w:rsidP="003D05AB">
      <w:r>
        <w:rPr>
          <w:noProof/>
        </w:rPr>
        <w:drawing>
          <wp:anchor distT="0" distB="0" distL="114300" distR="114300" simplePos="0" relativeHeight="251664384" behindDoc="1" locked="0" layoutInCell="1" allowOverlap="1" wp14:anchorId="58A2686B" wp14:editId="71186CD6">
            <wp:simplePos x="0" y="0"/>
            <wp:positionH relativeFrom="margin">
              <wp:align>right</wp:align>
            </wp:positionH>
            <wp:positionV relativeFrom="paragraph">
              <wp:posOffset>82550</wp:posOffset>
            </wp:positionV>
            <wp:extent cx="3115310" cy="1751965"/>
            <wp:effectExtent l="0" t="0" r="0" b="635"/>
            <wp:wrapTight wrapText="bothSides">
              <wp:wrapPolygon edited="0">
                <wp:start x="0" y="0"/>
                <wp:lineTo x="0" y="21373"/>
                <wp:lineTo x="21397" y="21373"/>
                <wp:lineTo x="213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tingScree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5310" cy="1752361"/>
                    </a:xfrm>
                    <a:prstGeom prst="rect">
                      <a:avLst/>
                    </a:prstGeom>
                  </pic:spPr>
                </pic:pic>
              </a:graphicData>
            </a:graphic>
          </wp:anchor>
        </w:drawing>
      </w:r>
      <w:r w:rsidR="006B21F6">
        <w:t>This will be both a main menu option and an in-game pause option. I will initially allow the user to control the sound effects and music volume output. This will also allow the user to mute the game.</w:t>
      </w:r>
    </w:p>
    <w:p w14:paraId="3ACE306C" w14:textId="121B4462" w:rsidR="002C112A" w:rsidRDefault="002C112A" w:rsidP="003D05AB"/>
    <w:p w14:paraId="3B1B2D2F" w14:textId="70A8E950" w:rsidR="002C112A" w:rsidRDefault="002C112A" w:rsidP="003D05AB"/>
    <w:p w14:paraId="7EBFFBED" w14:textId="38D40E09" w:rsidR="003D05AB" w:rsidRDefault="003D05AB" w:rsidP="003D05AB">
      <w:pPr>
        <w:pStyle w:val="Heading3"/>
      </w:pPr>
      <w:bookmarkStart w:id="23" w:name="_Toc31921757"/>
      <w:r>
        <w:lastRenderedPageBreak/>
        <w:t>v. Game Play</w:t>
      </w:r>
      <w:bookmarkEnd w:id="23"/>
    </w:p>
    <w:p w14:paraId="27FC4FCF" w14:textId="03A2942D" w:rsidR="00B420B8" w:rsidRDefault="00681F24" w:rsidP="00B420B8">
      <w:r>
        <w:t>The game is going to be one continuous level that progressively get</w:t>
      </w:r>
      <w:r w:rsidR="0062336A">
        <w:t>s</w:t>
      </w:r>
      <w:r>
        <w:t xml:space="preserve"> more difficult</w:t>
      </w:r>
      <w:r w:rsidR="006F685F">
        <w:t>, via several methods</w:t>
      </w:r>
      <w:r w:rsidR="00B420B8">
        <w:t>, listed below</w:t>
      </w:r>
      <w:r>
        <w:t>.</w:t>
      </w:r>
      <w:r w:rsidR="00B420B8">
        <w:t xml:space="preserve"> The player avatar will have the illusion that they are moving in a right-handed direction. Enemies will spawn off screen</w:t>
      </w:r>
      <w:r w:rsidR="00B060E3">
        <w:t xml:space="preserve"> and</w:t>
      </w:r>
      <w:r w:rsidR="00B420B8">
        <w:t xml:space="preserve"> to the right on two different levels. The user’s goal is to eliminate as many bean cans as they can and/or run as far as possible. If they hit a bean can they are added to it and therefor the game ends. This is inevitably going to be the end game in all circumstances other than the user quitting the game or their device losing power.</w:t>
      </w:r>
      <w:r w:rsidR="00B060E3">
        <w:t xml:space="preserve"> </w:t>
      </w:r>
    </w:p>
    <w:p w14:paraId="29E8301C" w14:textId="02C952F5" w:rsidR="00B060E3" w:rsidRPr="00333C6B" w:rsidRDefault="00B060E3" w:rsidP="00B420B8">
      <w:r>
        <w:t>Methods of increasing the difficulty:</w:t>
      </w:r>
    </w:p>
    <w:p w14:paraId="56DBCAD4" w14:textId="7A437EAB" w:rsidR="006F685F" w:rsidRDefault="006F685F" w:rsidP="006F685F">
      <w:pPr>
        <w:pStyle w:val="ListParagraph"/>
        <w:numPr>
          <w:ilvl w:val="0"/>
          <w:numId w:val="24"/>
        </w:numPr>
      </w:pPr>
      <w:r>
        <w:t>The game pace will increase after distance intervals, for example after every 20 meters I will increase the speed at which the player needs to react to on coming enemies.</w:t>
      </w:r>
    </w:p>
    <w:p w14:paraId="3CEC1FF0" w14:textId="3E5D6E27" w:rsidR="006F685F" w:rsidRDefault="006F685F" w:rsidP="006F685F">
      <w:pPr>
        <w:pStyle w:val="ListParagraph"/>
        <w:numPr>
          <w:ilvl w:val="0"/>
          <w:numId w:val="24"/>
        </w:numPr>
      </w:pPr>
      <w:r>
        <w:t xml:space="preserve">By increasing the enemy’s health, for example the first 10 enemies may be killed with one hit, increasing to two hits for the next 10 and following that pattern. </w:t>
      </w:r>
    </w:p>
    <w:p w14:paraId="5B5D6E35" w14:textId="1A9F4A04" w:rsidR="00B420B8" w:rsidRDefault="00B420B8" w:rsidP="006F685F">
      <w:pPr>
        <w:pStyle w:val="ListParagraph"/>
        <w:numPr>
          <w:ilvl w:val="0"/>
          <w:numId w:val="24"/>
        </w:numPr>
      </w:pPr>
      <w:r>
        <w:t>Increasing the enemy spawn frequency</w:t>
      </w:r>
      <w:r w:rsidR="00B060E3">
        <w:t>.</w:t>
      </w:r>
    </w:p>
    <w:p w14:paraId="3A2B53C0" w14:textId="28F07E6C" w:rsidR="00333C6B" w:rsidRPr="00333C6B" w:rsidRDefault="00B420B8" w:rsidP="00333C6B">
      <w:r>
        <w:t xml:space="preserve">I will have to think of a way to restrict these difficulty increases within certain </w:t>
      </w:r>
      <w:r w:rsidR="00291F32">
        <w:t>parameters</w:t>
      </w:r>
      <w:r>
        <w:t>, that is the distance the player has ran is in some way comparable to the kill difficulty of the enemies and the frequency in which enemies spawn.</w:t>
      </w:r>
      <w:r w:rsidR="00B060E3">
        <w:t xml:space="preserve"> </w:t>
      </w:r>
      <w:r w:rsidR="00681F24">
        <w:t xml:space="preserve"> </w:t>
      </w:r>
    </w:p>
    <w:p w14:paraId="756842D6" w14:textId="7D318A64" w:rsidR="00345BC3" w:rsidRDefault="00333C6B" w:rsidP="00333C6B">
      <w:pPr>
        <w:pStyle w:val="Heading4"/>
      </w:pPr>
      <w:r>
        <w:t>Scene 1</w:t>
      </w:r>
    </w:p>
    <w:p w14:paraId="482573D1" w14:textId="56BA0320" w:rsidR="00333C6B" w:rsidRDefault="00B577C2" w:rsidP="00333C6B">
      <w:r>
        <w:rPr>
          <w:noProof/>
        </w:rPr>
        <w:drawing>
          <wp:anchor distT="0" distB="0" distL="114300" distR="114300" simplePos="0" relativeHeight="251665408" behindDoc="1" locked="0" layoutInCell="1" allowOverlap="1" wp14:anchorId="2D4819E8" wp14:editId="59409BF6">
            <wp:simplePos x="0" y="0"/>
            <wp:positionH relativeFrom="column">
              <wp:posOffset>2914650</wp:posOffset>
            </wp:positionH>
            <wp:positionV relativeFrom="paragraph">
              <wp:posOffset>88900</wp:posOffset>
            </wp:positionV>
            <wp:extent cx="2505710" cy="1409700"/>
            <wp:effectExtent l="0" t="0" r="8890" b="0"/>
            <wp:wrapTight wrapText="bothSides">
              <wp:wrapPolygon edited="0">
                <wp:start x="0" y="0"/>
                <wp:lineTo x="0" y="21308"/>
                <wp:lineTo x="21512" y="21308"/>
                <wp:lineTo x="21512"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de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5710" cy="1409700"/>
                    </a:xfrm>
                    <a:prstGeom prst="rect">
                      <a:avLst/>
                    </a:prstGeom>
                  </pic:spPr>
                </pic:pic>
              </a:graphicData>
            </a:graphic>
          </wp:anchor>
        </w:drawing>
      </w:r>
      <w:r w:rsidR="00333C6B">
        <w:t>The user will be met with a similar screen upon entering the game mode via a</w:t>
      </w:r>
      <w:r>
        <w:t xml:space="preserve"> </w:t>
      </w:r>
      <w:r w:rsidR="00333C6B">
        <w:t>button press on the main menu scene</w:t>
      </w:r>
      <w:r>
        <w:t xml:space="preserve"> ‘Play’</w:t>
      </w:r>
    </w:p>
    <w:p w14:paraId="3916BEB6" w14:textId="5DCDBBBA" w:rsidR="00B577C2" w:rsidRDefault="00B577C2" w:rsidP="00333C6B">
      <w:r>
        <w:t>I want to add a pop up explaining to the player how to shoot, I want to bind the ‘Shift Key’ to shoot. This is so I can in the future add an option for changing from right-handed to left-handed</w:t>
      </w:r>
      <w:r w:rsidR="00D15BEF">
        <w:t xml:space="preserve"> controls</w:t>
      </w:r>
      <w:r>
        <w:t>.</w:t>
      </w:r>
    </w:p>
    <w:p w14:paraId="19097792" w14:textId="729BD983" w:rsidR="00B577C2" w:rsidRDefault="00B577C2" w:rsidP="00B577C2">
      <w:pPr>
        <w:pStyle w:val="Heading4"/>
      </w:pPr>
      <w:r>
        <w:t>Scene 2</w:t>
      </w:r>
    </w:p>
    <w:p w14:paraId="113D7F88" w14:textId="3ED304E8" w:rsidR="00B577C2" w:rsidRDefault="00B577C2" w:rsidP="00B577C2">
      <w:r>
        <w:rPr>
          <w:noProof/>
        </w:rPr>
        <w:drawing>
          <wp:anchor distT="0" distB="0" distL="114300" distR="114300" simplePos="0" relativeHeight="251666432" behindDoc="1" locked="0" layoutInCell="1" allowOverlap="1" wp14:anchorId="7BED48F6" wp14:editId="3EA0F0F6">
            <wp:simplePos x="0" y="0"/>
            <wp:positionH relativeFrom="margin">
              <wp:align>left</wp:align>
            </wp:positionH>
            <wp:positionV relativeFrom="paragraph">
              <wp:posOffset>26670</wp:posOffset>
            </wp:positionV>
            <wp:extent cx="2475230" cy="1392555"/>
            <wp:effectExtent l="0" t="0" r="1270" b="0"/>
            <wp:wrapTight wrapText="bothSides">
              <wp:wrapPolygon edited="0">
                <wp:start x="0" y="0"/>
                <wp:lineTo x="0" y="21275"/>
                <wp:lineTo x="21445" y="21275"/>
                <wp:lineTo x="21445" y="0"/>
                <wp:lineTo x="0" y="0"/>
              </wp:wrapPolygon>
            </wp:wrapTight>
            <wp:docPr id="14" name="Picture 1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5230" cy="1392555"/>
                    </a:xfrm>
                    <a:prstGeom prst="rect">
                      <a:avLst/>
                    </a:prstGeom>
                  </pic:spPr>
                </pic:pic>
              </a:graphicData>
            </a:graphic>
            <wp14:sizeRelH relativeFrom="margin">
              <wp14:pctWidth>0</wp14:pctWidth>
            </wp14:sizeRelH>
            <wp14:sizeRelV relativeFrom="margin">
              <wp14:pctHeight>0</wp14:pctHeight>
            </wp14:sizeRelV>
          </wp:anchor>
        </w:drawing>
      </w:r>
      <w:r>
        <w:t xml:space="preserve">This </w:t>
      </w:r>
      <w:r w:rsidR="00D15BEF">
        <w:t xml:space="preserve">scene </w:t>
      </w:r>
      <w:r>
        <w:t xml:space="preserve">is to demonstrate projectiles been fired from the player avatar towards the enemy. </w:t>
      </w:r>
    </w:p>
    <w:p w14:paraId="7EF180FD" w14:textId="11EE5AC1" w:rsidR="004A3BB0" w:rsidRDefault="004A3BB0" w:rsidP="00B577C2"/>
    <w:p w14:paraId="001C66DF" w14:textId="5CA33ACC" w:rsidR="004A3BB0" w:rsidRDefault="004A3BB0" w:rsidP="00B577C2"/>
    <w:p w14:paraId="7D139061" w14:textId="7296D385" w:rsidR="004A3BB0" w:rsidRDefault="004A3BB0" w:rsidP="00B577C2"/>
    <w:p w14:paraId="1F3D7FF1" w14:textId="15620650" w:rsidR="004A3BB0" w:rsidRDefault="004A3BB0" w:rsidP="00B577C2"/>
    <w:p w14:paraId="6C98E2A8" w14:textId="6979A493" w:rsidR="004A3BB0" w:rsidRDefault="004A3BB0" w:rsidP="004A3BB0">
      <w:pPr>
        <w:pStyle w:val="Heading4"/>
      </w:pPr>
      <w:r>
        <w:lastRenderedPageBreak/>
        <w:t>Scene 3</w:t>
      </w:r>
    </w:p>
    <w:p w14:paraId="303C6080" w14:textId="22790466" w:rsidR="004A3BB0" w:rsidRPr="004A3BB0" w:rsidRDefault="004A3BB0" w:rsidP="004A3BB0">
      <w:r>
        <w:rPr>
          <w:noProof/>
        </w:rPr>
        <w:drawing>
          <wp:anchor distT="0" distB="0" distL="114300" distR="114300" simplePos="0" relativeHeight="251667456" behindDoc="1" locked="0" layoutInCell="1" allowOverlap="1" wp14:anchorId="045722CA" wp14:editId="1E72415F">
            <wp:simplePos x="0" y="0"/>
            <wp:positionH relativeFrom="margin">
              <wp:align>right</wp:align>
            </wp:positionH>
            <wp:positionV relativeFrom="paragraph">
              <wp:posOffset>72628</wp:posOffset>
            </wp:positionV>
            <wp:extent cx="2506133" cy="1409700"/>
            <wp:effectExtent l="0" t="0" r="8890" b="0"/>
            <wp:wrapTight wrapText="bothSides">
              <wp:wrapPolygon edited="0">
                <wp:start x="0" y="0"/>
                <wp:lineTo x="0" y="21308"/>
                <wp:lineTo x="21512" y="21308"/>
                <wp:lineTo x="21512" y="0"/>
                <wp:lineTo x="0" y="0"/>
              </wp:wrapPolygon>
            </wp:wrapTight>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06133" cy="1409700"/>
                    </a:xfrm>
                    <a:prstGeom prst="rect">
                      <a:avLst/>
                    </a:prstGeom>
                  </pic:spPr>
                </pic:pic>
              </a:graphicData>
            </a:graphic>
          </wp:anchor>
        </w:drawing>
      </w:r>
      <w:r>
        <w:t>Here we see the players projectiles destroy the enemy bean can!</w:t>
      </w:r>
      <w:r w:rsidR="00C00BDF">
        <w:t xml:space="preserve"> </w:t>
      </w:r>
    </w:p>
    <w:p w14:paraId="5A44B374" w14:textId="6E4C93A0" w:rsidR="00B577C2" w:rsidRPr="00B577C2" w:rsidRDefault="00B577C2" w:rsidP="00B577C2"/>
    <w:p w14:paraId="6C12D63B" w14:textId="77777777" w:rsidR="00B577C2" w:rsidRPr="00333C6B" w:rsidRDefault="00B577C2" w:rsidP="00333C6B"/>
    <w:p w14:paraId="408067CD" w14:textId="02722EF1" w:rsidR="00333C6B" w:rsidRDefault="00333C6B" w:rsidP="00333C6B">
      <w:r>
        <w:tab/>
      </w:r>
    </w:p>
    <w:p w14:paraId="717F7929" w14:textId="42582125" w:rsidR="004A3BB0" w:rsidRDefault="004A3BB0" w:rsidP="00333C6B"/>
    <w:p w14:paraId="195AB596" w14:textId="20E5A999" w:rsidR="004A3BB0" w:rsidRDefault="004A3BB0" w:rsidP="004A3BB0">
      <w:pPr>
        <w:pStyle w:val="Heading4"/>
      </w:pPr>
      <w:r>
        <w:t>Scene 4</w:t>
      </w:r>
    </w:p>
    <w:p w14:paraId="25A81A24" w14:textId="50C62578" w:rsidR="004A3BB0" w:rsidRDefault="004A3BB0" w:rsidP="004A3BB0">
      <w:r>
        <w:rPr>
          <w:noProof/>
        </w:rPr>
        <w:drawing>
          <wp:anchor distT="0" distB="0" distL="114300" distR="114300" simplePos="0" relativeHeight="251668480" behindDoc="1" locked="0" layoutInCell="1" allowOverlap="1" wp14:anchorId="7D72083B" wp14:editId="44BAFA56">
            <wp:simplePos x="0" y="0"/>
            <wp:positionH relativeFrom="column">
              <wp:posOffset>0</wp:posOffset>
            </wp:positionH>
            <wp:positionV relativeFrom="paragraph">
              <wp:posOffset>76835</wp:posOffset>
            </wp:positionV>
            <wp:extent cx="2455334" cy="1381125"/>
            <wp:effectExtent l="0" t="0" r="2540" b="0"/>
            <wp:wrapTight wrapText="bothSides">
              <wp:wrapPolygon edited="0">
                <wp:start x="0" y="0"/>
                <wp:lineTo x="0" y="21153"/>
                <wp:lineTo x="21455" y="21153"/>
                <wp:lineTo x="214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5334" cy="1381125"/>
                    </a:xfrm>
                    <a:prstGeom prst="rect">
                      <a:avLst/>
                    </a:prstGeom>
                  </pic:spPr>
                </pic:pic>
              </a:graphicData>
            </a:graphic>
          </wp:anchor>
        </w:drawing>
      </w:r>
      <w:r>
        <w:t xml:space="preserve">In this scene the player is introduced to a new enemy type, this enemy spawns in on a different level and brings a new challenge to the player. I prompt the player with controls for their jump movement. I will map the space bar to the jump action. </w:t>
      </w:r>
      <w:r w:rsidR="00C00BDF">
        <w:t>A jump and shoot movement will kill this enemy.</w:t>
      </w:r>
    </w:p>
    <w:p w14:paraId="5C983C77" w14:textId="57549332" w:rsidR="00C00BDF" w:rsidRDefault="00C00BDF" w:rsidP="004A3BB0"/>
    <w:p w14:paraId="629FC991" w14:textId="35D204CA" w:rsidR="00C00BDF" w:rsidRDefault="00C00BDF" w:rsidP="00C00BDF">
      <w:pPr>
        <w:pStyle w:val="Heading4"/>
      </w:pPr>
      <w:r>
        <w:t>Scene 5</w:t>
      </w:r>
    </w:p>
    <w:p w14:paraId="550E7BFE" w14:textId="1E275047" w:rsidR="00C00BDF" w:rsidRPr="00C00BDF" w:rsidRDefault="00C00BDF" w:rsidP="00C00BDF">
      <w:r>
        <w:rPr>
          <w:noProof/>
        </w:rPr>
        <w:drawing>
          <wp:anchor distT="0" distB="0" distL="114300" distR="114300" simplePos="0" relativeHeight="251669504" behindDoc="1" locked="0" layoutInCell="1" allowOverlap="1" wp14:anchorId="680C84DB" wp14:editId="3CCCE202">
            <wp:simplePos x="0" y="0"/>
            <wp:positionH relativeFrom="column">
              <wp:posOffset>0</wp:posOffset>
            </wp:positionH>
            <wp:positionV relativeFrom="paragraph">
              <wp:posOffset>77470</wp:posOffset>
            </wp:positionV>
            <wp:extent cx="2428875" cy="1366243"/>
            <wp:effectExtent l="0" t="0" r="0" b="5715"/>
            <wp:wrapTight wrapText="bothSides">
              <wp:wrapPolygon edited="0">
                <wp:start x="0" y="0"/>
                <wp:lineTo x="0" y="21389"/>
                <wp:lineTo x="21346" y="21389"/>
                <wp:lineTo x="21346" y="0"/>
                <wp:lineTo x="0" y="0"/>
              </wp:wrapPolygon>
            </wp:wrapTight>
            <wp:docPr id="10" name="Picture 10" descr="A picture containing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28875" cy="1366243"/>
                    </a:xfrm>
                    <a:prstGeom prst="rect">
                      <a:avLst/>
                    </a:prstGeom>
                  </pic:spPr>
                </pic:pic>
              </a:graphicData>
            </a:graphic>
          </wp:anchor>
        </w:drawing>
      </w:r>
      <w:r w:rsidR="00B57DB7">
        <w:t>Here we see the player avatar in the jump motion while projectiles make their way to the enemy.</w:t>
      </w:r>
    </w:p>
    <w:p w14:paraId="4FF9020A" w14:textId="0450291C" w:rsidR="007E6679" w:rsidRDefault="007E6679" w:rsidP="00345BC3">
      <w:pPr>
        <w:rPr>
          <w:noProof/>
        </w:rPr>
      </w:pPr>
    </w:p>
    <w:p w14:paraId="3BCA7B03" w14:textId="4070017D" w:rsidR="0062336A" w:rsidRDefault="0062336A" w:rsidP="00345BC3">
      <w:pPr>
        <w:rPr>
          <w:noProof/>
        </w:rPr>
      </w:pPr>
    </w:p>
    <w:p w14:paraId="23F5DDA5" w14:textId="2A44D67D" w:rsidR="00D15BEF" w:rsidRDefault="00D15BEF" w:rsidP="00345BC3">
      <w:pPr>
        <w:rPr>
          <w:noProof/>
        </w:rPr>
      </w:pPr>
    </w:p>
    <w:p w14:paraId="2DE54131" w14:textId="41103314" w:rsidR="00D15BEF" w:rsidRDefault="00DC6A5E" w:rsidP="00D15BEF">
      <w:pPr>
        <w:pStyle w:val="Heading4"/>
        <w:rPr>
          <w:noProof/>
        </w:rPr>
      </w:pPr>
      <w:r>
        <w:rPr>
          <w:noProof/>
        </w:rPr>
        <w:t>Additional Movement</w:t>
      </w:r>
    </w:p>
    <w:p w14:paraId="4D6A0841" w14:textId="77777777" w:rsidR="00DC6A5E" w:rsidRDefault="00DC6A5E" w:rsidP="00DC6A5E"/>
    <w:p w14:paraId="6E82978C" w14:textId="7BD30527" w:rsidR="00DC6A5E" w:rsidRDefault="00DC6A5E" w:rsidP="00DC6A5E">
      <w:r>
        <w:rPr>
          <w:noProof/>
        </w:rPr>
        <w:lastRenderedPageBreak/>
        <w:drawing>
          <wp:inline distT="0" distB="0" distL="0" distR="0" wp14:anchorId="0CDCAED4" wp14:editId="0E7B9BF4">
            <wp:extent cx="2657475" cy="1574483"/>
            <wp:effectExtent l="0" t="0" r="0" b="6985"/>
            <wp:docPr id="18" name="Picture 18" descr="A picture containing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ump&amp;crouch.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57475" cy="1574483"/>
                    </a:xfrm>
                    <a:prstGeom prst="rect">
                      <a:avLst/>
                    </a:prstGeom>
                  </pic:spPr>
                </pic:pic>
              </a:graphicData>
            </a:graphic>
          </wp:inline>
        </w:drawing>
      </w:r>
    </w:p>
    <w:p w14:paraId="16CCDFE5" w14:textId="5AC19858" w:rsidR="00DC6A5E" w:rsidRDefault="00DC6A5E" w:rsidP="00DC6A5E">
      <w:r>
        <w:t xml:space="preserve">In this image I am displaying the jump and crouch </w:t>
      </w:r>
      <w:r w:rsidR="00291F32">
        <w:t>movements</w:t>
      </w:r>
      <w:r>
        <w:t xml:space="preserve"> which, apart from shoot, are the users only control’s over their avatar. It gives the player the following options.</w:t>
      </w:r>
    </w:p>
    <w:p w14:paraId="6EE2721A" w14:textId="71F5D0B6" w:rsidR="00DC6A5E" w:rsidRPr="00DC6A5E" w:rsidRDefault="00DC6A5E" w:rsidP="00DC6A5E">
      <w:pPr>
        <w:pStyle w:val="ListParagraph"/>
        <w:numPr>
          <w:ilvl w:val="0"/>
          <w:numId w:val="26"/>
        </w:numPr>
      </w:pPr>
      <w:r>
        <w:t xml:space="preserve">Jump over a ground enemy </w:t>
      </w:r>
    </w:p>
    <w:p w14:paraId="2F2CAAB8" w14:textId="5FF49E1F" w:rsidR="00DC6A5E" w:rsidRDefault="00DC6A5E" w:rsidP="00DC6A5E">
      <w:pPr>
        <w:pStyle w:val="ListParagraph"/>
        <w:numPr>
          <w:ilvl w:val="0"/>
          <w:numId w:val="26"/>
        </w:numPr>
      </w:pPr>
      <w:r>
        <w:t>Jump to get a shot on a flying enemy</w:t>
      </w:r>
    </w:p>
    <w:p w14:paraId="3153CE30" w14:textId="0BB40302" w:rsidR="00DC6A5E" w:rsidRDefault="00DC6A5E" w:rsidP="00DC6A5E">
      <w:pPr>
        <w:pStyle w:val="ListParagraph"/>
        <w:numPr>
          <w:ilvl w:val="0"/>
          <w:numId w:val="26"/>
        </w:numPr>
      </w:pPr>
      <w:r>
        <w:t>Crouch under a flying enemy</w:t>
      </w:r>
    </w:p>
    <w:p w14:paraId="7B3F41AD" w14:textId="77777777" w:rsidR="00DC6A5E" w:rsidRPr="00DC6A5E" w:rsidRDefault="00DC6A5E" w:rsidP="00DC6A5E"/>
    <w:p w14:paraId="1C672784" w14:textId="2599F1A6" w:rsidR="0062336A" w:rsidRDefault="00D67ECF" w:rsidP="0062336A">
      <w:pPr>
        <w:pStyle w:val="Heading4"/>
        <w:rPr>
          <w:noProof/>
        </w:rPr>
      </w:pPr>
      <w:r>
        <w:rPr>
          <w:noProof/>
        </w:rPr>
        <w:t>Dash</w:t>
      </w:r>
    </w:p>
    <w:p w14:paraId="5AE53DEA" w14:textId="13E9FC63" w:rsidR="00B15622" w:rsidRDefault="00B15622" w:rsidP="00345BC3">
      <w:pPr>
        <w:rPr>
          <w:noProof/>
        </w:rPr>
      </w:pPr>
      <w:r>
        <w:rPr>
          <w:noProof/>
        </w:rPr>
        <w:drawing>
          <wp:anchor distT="0" distB="0" distL="114300" distR="114300" simplePos="0" relativeHeight="251674624" behindDoc="1" locked="0" layoutInCell="1" allowOverlap="1" wp14:anchorId="23CE5DC4" wp14:editId="5E45A263">
            <wp:simplePos x="0" y="0"/>
            <wp:positionH relativeFrom="margin">
              <wp:posOffset>923925</wp:posOffset>
            </wp:positionH>
            <wp:positionV relativeFrom="paragraph">
              <wp:posOffset>180340</wp:posOffset>
            </wp:positionV>
            <wp:extent cx="4762500" cy="552450"/>
            <wp:effectExtent l="0" t="0" r="0" b="0"/>
            <wp:wrapTight wrapText="bothSides">
              <wp:wrapPolygon edited="0">
                <wp:start x="0" y="0"/>
                <wp:lineTo x="0" y="20855"/>
                <wp:lineTo x="21514" y="20855"/>
                <wp:lineTo x="21514" y="0"/>
                <wp:lineTo x="0" y="0"/>
              </wp:wrapPolygon>
            </wp:wrapTight>
            <wp:docPr id="17" name="Picture 17"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utNav.png"/>
                    <pic:cNvPicPr/>
                  </pic:nvPicPr>
                  <pic:blipFill>
                    <a:blip r:embed="rId23">
                      <a:extLst>
                        <a:ext uri="{28A0092B-C50C-407E-A947-70E740481C1C}">
                          <a14:useLocalDpi xmlns:a14="http://schemas.microsoft.com/office/drawing/2010/main" val="0"/>
                        </a:ext>
                      </a:extLst>
                    </a:blip>
                    <a:stretch>
                      <a:fillRect/>
                    </a:stretch>
                  </pic:blipFill>
                  <pic:spPr>
                    <a:xfrm>
                      <a:off x="0" y="0"/>
                      <a:ext cx="4762500" cy="552450"/>
                    </a:xfrm>
                    <a:prstGeom prst="rect">
                      <a:avLst/>
                    </a:prstGeom>
                  </pic:spPr>
                </pic:pic>
              </a:graphicData>
            </a:graphic>
            <wp14:sizeRelH relativeFrom="margin">
              <wp14:pctWidth>0</wp14:pctWidth>
            </wp14:sizeRelH>
          </wp:anchor>
        </w:drawing>
      </w:r>
      <w:r>
        <w:rPr>
          <w:noProof/>
        </w:rPr>
        <w:t>In my ‘</w:t>
      </w:r>
      <w:r w:rsidR="00D67ECF">
        <w:rPr>
          <w:noProof/>
        </w:rPr>
        <w:t>Dash’</w:t>
      </w:r>
      <w:r>
        <w:rPr>
          <w:noProof/>
        </w:rPr>
        <w:t xml:space="preserve"> I am going to have a pause button, settings button and both the kill count and the distance in meters ran.</w:t>
      </w:r>
    </w:p>
    <w:p w14:paraId="386C0152" w14:textId="7AD00EEB" w:rsidR="007E6679" w:rsidRDefault="00830713" w:rsidP="00345BC3">
      <w:r>
        <w:t>This is going to be the style of my game</w:t>
      </w:r>
      <w:r w:rsidR="00D85334">
        <w:t xml:space="preserve"> and how I envisage the scenes within it.</w:t>
      </w:r>
      <w:r>
        <w:t xml:space="preserve"> </w:t>
      </w:r>
      <w:r w:rsidR="00D85334">
        <w:t>A</w:t>
      </w:r>
      <w:r>
        <w:t xml:space="preserve"> continuous run in one direction with the player either dodging or destroying enemy objects. The pace will increase after certain distances. I will randomly generate scenery outside the view to make it look as though the player is running past a changing environment. I intend o</w:t>
      </w:r>
      <w:r w:rsidR="00D85334">
        <w:t>n</w:t>
      </w:r>
      <w:r>
        <w:t xml:space="preserve"> having two spawn points for enemies, which will randomly spit out an enemy object.</w:t>
      </w:r>
    </w:p>
    <w:p w14:paraId="5A8C8DA7" w14:textId="7DF7B11F" w:rsidR="00E20957" w:rsidRDefault="00471006" w:rsidP="00471006">
      <w:pPr>
        <w:pStyle w:val="Heading3"/>
      </w:pPr>
      <w:bookmarkStart w:id="24" w:name="_Toc31921758"/>
      <w:r>
        <w:t>vi. Pickups</w:t>
      </w:r>
      <w:bookmarkEnd w:id="24"/>
    </w:p>
    <w:p w14:paraId="36A03B79" w14:textId="2B749B30" w:rsidR="00471006" w:rsidRDefault="000B309D" w:rsidP="00471006">
      <w:r>
        <w:t xml:space="preserve">I want pickups available to </w:t>
      </w:r>
      <w:r w:rsidR="00424D8E">
        <w:t>the player</w:t>
      </w:r>
      <w:r w:rsidR="00CB4E3B">
        <w:t xml:space="preserve"> to give them an advantage as the game gets more difficult. </w:t>
      </w:r>
      <w:r w:rsidR="00980D1C">
        <w:t>These pickups</w:t>
      </w:r>
      <w:r w:rsidR="00CB4E3B">
        <w:t xml:space="preserve"> will have a time limit on </w:t>
      </w:r>
      <w:r w:rsidR="00980D1C">
        <w:t>their</w:t>
      </w:r>
      <w:r w:rsidR="00CB4E3B">
        <w:t xml:space="preserve"> active status.</w:t>
      </w:r>
    </w:p>
    <w:p w14:paraId="49AB876B" w14:textId="69A566AA" w:rsidR="00424D8E" w:rsidRDefault="00CB4E3B" w:rsidP="00CB4E3B">
      <w:pPr>
        <w:pStyle w:val="Heading4"/>
      </w:pPr>
      <w:r>
        <w:t>Multi-shot</w:t>
      </w:r>
    </w:p>
    <w:p w14:paraId="07E424AB" w14:textId="37B02C4B" w:rsidR="00CB4E3B" w:rsidRPr="00CB4E3B" w:rsidRDefault="00CB4E3B" w:rsidP="00CB4E3B">
      <w:r>
        <w:rPr>
          <w:noProof/>
        </w:rPr>
        <w:drawing>
          <wp:anchor distT="0" distB="0" distL="114300" distR="114300" simplePos="0" relativeHeight="251670528" behindDoc="1" locked="0" layoutInCell="1" allowOverlap="1" wp14:anchorId="32319816" wp14:editId="2D11ECC4">
            <wp:simplePos x="0" y="0"/>
            <wp:positionH relativeFrom="margin">
              <wp:posOffset>-19050</wp:posOffset>
            </wp:positionH>
            <wp:positionV relativeFrom="paragraph">
              <wp:posOffset>83820</wp:posOffset>
            </wp:positionV>
            <wp:extent cx="971550" cy="991870"/>
            <wp:effectExtent l="0" t="0" r="0" b="0"/>
            <wp:wrapTight wrapText="bothSides">
              <wp:wrapPolygon edited="0">
                <wp:start x="6776" y="0"/>
                <wp:lineTo x="3812" y="1245"/>
                <wp:lineTo x="0" y="5393"/>
                <wp:lineTo x="0" y="15764"/>
                <wp:lineTo x="3812" y="19913"/>
                <wp:lineTo x="6776" y="21157"/>
                <wp:lineTo x="14400" y="21157"/>
                <wp:lineTo x="17365" y="19913"/>
                <wp:lineTo x="21176" y="15764"/>
                <wp:lineTo x="21176" y="5393"/>
                <wp:lineTo x="17365" y="1245"/>
                <wp:lineTo x="14400" y="0"/>
                <wp:lineTo x="6776" y="0"/>
              </wp:wrapPolygon>
            </wp:wrapTight>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ShotPickup.png"/>
                    <pic:cNvPicPr/>
                  </pic:nvPicPr>
                  <pic:blipFill>
                    <a:blip r:embed="rId24">
                      <a:extLst>
                        <a:ext uri="{28A0092B-C50C-407E-A947-70E740481C1C}">
                          <a14:useLocalDpi xmlns:a14="http://schemas.microsoft.com/office/drawing/2010/main" val="0"/>
                        </a:ext>
                      </a:extLst>
                    </a:blip>
                    <a:stretch>
                      <a:fillRect/>
                    </a:stretch>
                  </pic:blipFill>
                  <pic:spPr>
                    <a:xfrm>
                      <a:off x="0" y="0"/>
                      <a:ext cx="971550" cy="991870"/>
                    </a:xfrm>
                    <a:prstGeom prst="rect">
                      <a:avLst/>
                    </a:prstGeom>
                  </pic:spPr>
                </pic:pic>
              </a:graphicData>
            </a:graphic>
            <wp14:sizeRelH relativeFrom="margin">
              <wp14:pctWidth>0</wp14:pctWidth>
            </wp14:sizeRelH>
            <wp14:sizeRelV relativeFrom="margin">
              <wp14:pctHeight>0</wp14:pctHeight>
            </wp14:sizeRelV>
          </wp:anchor>
        </w:drawing>
      </w:r>
      <w:r>
        <w:t>This pick up will mean the player can burst shoot with each key press rather than</w:t>
      </w:r>
      <w:r w:rsidR="001C1C73">
        <w:t xml:space="preserve"> the default one shot per press</w:t>
      </w:r>
      <w:r w:rsidR="003E17F7">
        <w:t>.</w:t>
      </w:r>
    </w:p>
    <w:p w14:paraId="4EEA53D8" w14:textId="7982DF84" w:rsidR="00E20957" w:rsidRDefault="00E20957" w:rsidP="00345BC3"/>
    <w:p w14:paraId="2CC5C337" w14:textId="64C13314" w:rsidR="00CB4E3B" w:rsidRDefault="00CB4E3B" w:rsidP="00345BC3"/>
    <w:p w14:paraId="62D183FE" w14:textId="09606F8A" w:rsidR="00CB4E3B" w:rsidRDefault="00CB4E3B" w:rsidP="00CB4E3B">
      <w:pPr>
        <w:pStyle w:val="Heading4"/>
      </w:pPr>
      <w:r>
        <w:lastRenderedPageBreak/>
        <w:t xml:space="preserve">Shield </w:t>
      </w:r>
    </w:p>
    <w:p w14:paraId="53A3A433" w14:textId="3B25914B" w:rsidR="00CB4E3B" w:rsidRDefault="00CB4E3B" w:rsidP="00CB4E3B">
      <w:r>
        <w:rPr>
          <w:noProof/>
        </w:rPr>
        <w:drawing>
          <wp:anchor distT="0" distB="0" distL="114300" distR="114300" simplePos="0" relativeHeight="251671552" behindDoc="1" locked="0" layoutInCell="1" allowOverlap="1" wp14:anchorId="37C5063E" wp14:editId="75203468">
            <wp:simplePos x="0" y="0"/>
            <wp:positionH relativeFrom="column">
              <wp:posOffset>0</wp:posOffset>
            </wp:positionH>
            <wp:positionV relativeFrom="paragraph">
              <wp:posOffset>78740</wp:posOffset>
            </wp:positionV>
            <wp:extent cx="800100" cy="840105"/>
            <wp:effectExtent l="0" t="0" r="0" b="0"/>
            <wp:wrapTight wrapText="bothSides">
              <wp:wrapPolygon edited="0">
                <wp:start x="6171" y="0"/>
                <wp:lineTo x="0" y="2939"/>
                <wp:lineTo x="0" y="16653"/>
                <wp:lineTo x="5143" y="21061"/>
                <wp:lineTo x="6171" y="21061"/>
                <wp:lineTo x="14914" y="21061"/>
                <wp:lineTo x="15943" y="21061"/>
                <wp:lineTo x="21086" y="16653"/>
                <wp:lineTo x="21086" y="2939"/>
                <wp:lineTo x="14914" y="0"/>
                <wp:lineTo x="6171" y="0"/>
              </wp:wrapPolygon>
            </wp:wrapTight>
            <wp:docPr id="12" name="Picture 12" descr="A picture containing birdhous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eildPickup.png"/>
                    <pic:cNvPicPr/>
                  </pic:nvPicPr>
                  <pic:blipFill>
                    <a:blip r:embed="rId25">
                      <a:extLst>
                        <a:ext uri="{28A0092B-C50C-407E-A947-70E740481C1C}">
                          <a14:useLocalDpi xmlns:a14="http://schemas.microsoft.com/office/drawing/2010/main" val="0"/>
                        </a:ext>
                      </a:extLst>
                    </a:blip>
                    <a:stretch>
                      <a:fillRect/>
                    </a:stretch>
                  </pic:blipFill>
                  <pic:spPr>
                    <a:xfrm>
                      <a:off x="0" y="0"/>
                      <a:ext cx="800100" cy="840105"/>
                    </a:xfrm>
                    <a:prstGeom prst="rect">
                      <a:avLst/>
                    </a:prstGeom>
                  </pic:spPr>
                </pic:pic>
              </a:graphicData>
            </a:graphic>
          </wp:anchor>
        </w:drawing>
      </w:r>
      <w:r>
        <w:t>This pick up will give the player a shield which makes them invincible for a short time period.</w:t>
      </w:r>
    </w:p>
    <w:p w14:paraId="2B43BD7E" w14:textId="60C95D0B" w:rsidR="00CB4E3B" w:rsidRDefault="00CB4E3B" w:rsidP="00CB4E3B"/>
    <w:p w14:paraId="280359C5" w14:textId="2397AE30" w:rsidR="00CB4E3B" w:rsidRDefault="00CB4E3B" w:rsidP="00CB4E3B"/>
    <w:p w14:paraId="0D023631" w14:textId="2FFF010D" w:rsidR="00CB4E3B" w:rsidRDefault="00CB4E3B" w:rsidP="00CB4E3B">
      <w:pPr>
        <w:pStyle w:val="Heading4"/>
      </w:pPr>
      <w:r>
        <w:t>Slow-Down</w:t>
      </w:r>
    </w:p>
    <w:p w14:paraId="64D814A8" w14:textId="5569F388" w:rsidR="00CB4E3B" w:rsidRDefault="00CB4E3B" w:rsidP="00CB4E3B">
      <w:r>
        <w:rPr>
          <w:noProof/>
        </w:rPr>
        <w:drawing>
          <wp:anchor distT="0" distB="0" distL="114300" distR="114300" simplePos="0" relativeHeight="251672576" behindDoc="1" locked="0" layoutInCell="1" allowOverlap="1" wp14:anchorId="186322D8" wp14:editId="69AF67AC">
            <wp:simplePos x="0" y="0"/>
            <wp:positionH relativeFrom="column">
              <wp:posOffset>0</wp:posOffset>
            </wp:positionH>
            <wp:positionV relativeFrom="paragraph">
              <wp:posOffset>77470</wp:posOffset>
            </wp:positionV>
            <wp:extent cx="800420" cy="762000"/>
            <wp:effectExtent l="0" t="0" r="0" b="0"/>
            <wp:wrapTight wrapText="bothSides">
              <wp:wrapPolygon edited="0">
                <wp:start x="6171" y="0"/>
                <wp:lineTo x="0" y="3240"/>
                <wp:lineTo x="0" y="14580"/>
                <wp:lineTo x="1029" y="17820"/>
                <wp:lineTo x="5657" y="21060"/>
                <wp:lineTo x="6171" y="21060"/>
                <wp:lineTo x="14914" y="21060"/>
                <wp:lineTo x="15429" y="21060"/>
                <wp:lineTo x="20057" y="17820"/>
                <wp:lineTo x="21086" y="14580"/>
                <wp:lineTo x="21086" y="3240"/>
                <wp:lineTo x="14914" y="0"/>
                <wp:lineTo x="6171" y="0"/>
              </wp:wrapPolygon>
            </wp:wrapTight>
            <wp:docPr id="15" name="Picture 1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owPickup.png"/>
                    <pic:cNvPicPr/>
                  </pic:nvPicPr>
                  <pic:blipFill>
                    <a:blip r:embed="rId26">
                      <a:extLst>
                        <a:ext uri="{28A0092B-C50C-407E-A947-70E740481C1C}">
                          <a14:useLocalDpi xmlns:a14="http://schemas.microsoft.com/office/drawing/2010/main" val="0"/>
                        </a:ext>
                      </a:extLst>
                    </a:blip>
                    <a:stretch>
                      <a:fillRect/>
                    </a:stretch>
                  </pic:blipFill>
                  <pic:spPr>
                    <a:xfrm>
                      <a:off x="0" y="0"/>
                      <a:ext cx="800420" cy="762000"/>
                    </a:xfrm>
                    <a:prstGeom prst="rect">
                      <a:avLst/>
                    </a:prstGeom>
                  </pic:spPr>
                </pic:pic>
              </a:graphicData>
            </a:graphic>
          </wp:anchor>
        </w:drawing>
      </w:r>
      <w:r>
        <w:t>This pickup will slow down the pace of movement for a time period, making it easier for the player to dodge or kill the enemy objects.</w:t>
      </w:r>
    </w:p>
    <w:p w14:paraId="5CB07B5A" w14:textId="79790874" w:rsidR="00CB4E3B" w:rsidRDefault="00CB4E3B" w:rsidP="00CB4E3B"/>
    <w:p w14:paraId="33464566" w14:textId="0DAFAC14" w:rsidR="00CB4E3B" w:rsidRDefault="00CB4E3B" w:rsidP="00CB4E3B">
      <w:pPr>
        <w:pStyle w:val="Heading4"/>
      </w:pPr>
      <w:r>
        <w:t>Ammo</w:t>
      </w:r>
    </w:p>
    <w:p w14:paraId="2769303E" w14:textId="7CA01D7F" w:rsidR="00CB4E3B" w:rsidRDefault="00CB4E3B" w:rsidP="00CB4E3B">
      <w:r>
        <w:rPr>
          <w:noProof/>
        </w:rPr>
        <w:drawing>
          <wp:anchor distT="0" distB="0" distL="114300" distR="114300" simplePos="0" relativeHeight="251673600" behindDoc="1" locked="0" layoutInCell="1" allowOverlap="1" wp14:anchorId="784FD95D" wp14:editId="55A68ADA">
            <wp:simplePos x="0" y="0"/>
            <wp:positionH relativeFrom="column">
              <wp:posOffset>0</wp:posOffset>
            </wp:positionH>
            <wp:positionV relativeFrom="paragraph">
              <wp:posOffset>73025</wp:posOffset>
            </wp:positionV>
            <wp:extent cx="876300" cy="876300"/>
            <wp:effectExtent l="0" t="0" r="0" b="0"/>
            <wp:wrapTight wrapText="bothSides">
              <wp:wrapPolygon edited="0">
                <wp:start x="6104" y="0"/>
                <wp:lineTo x="2817" y="2348"/>
                <wp:lineTo x="0" y="5635"/>
                <wp:lineTo x="0" y="15965"/>
                <wp:lineTo x="5165" y="21130"/>
                <wp:lineTo x="6104" y="21130"/>
                <wp:lineTo x="15026" y="21130"/>
                <wp:lineTo x="15965" y="21130"/>
                <wp:lineTo x="21130" y="15965"/>
                <wp:lineTo x="21130" y="5635"/>
                <wp:lineTo x="18313" y="2348"/>
                <wp:lineTo x="15026" y="0"/>
                <wp:lineTo x="6104" y="0"/>
              </wp:wrapPolygon>
            </wp:wrapTight>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mmoPickup.png"/>
                    <pic:cNvPicPr/>
                  </pic:nvPicPr>
                  <pic:blipFill>
                    <a:blip r:embed="rId27">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anchor>
        </w:drawing>
      </w:r>
      <w:r w:rsidR="00AB51A5">
        <w:t>All good shooters let the player run out! Meaning we need a pickup to replenish those valuable rounds!</w:t>
      </w:r>
    </w:p>
    <w:p w14:paraId="2AED6D78" w14:textId="77777777" w:rsidR="00AB51A5" w:rsidRDefault="00AB51A5" w:rsidP="00CB4E3B"/>
    <w:p w14:paraId="4DB38151" w14:textId="77777777" w:rsidR="00AB51A5" w:rsidRPr="00CB4E3B" w:rsidRDefault="00AB51A5" w:rsidP="00CB4E3B"/>
    <w:p w14:paraId="51653679" w14:textId="4FFF1901" w:rsidR="000B309D" w:rsidRDefault="000B309D" w:rsidP="000B309D">
      <w:pPr>
        <w:pStyle w:val="Heading3"/>
      </w:pPr>
      <w:bookmarkStart w:id="25" w:name="_Toc31921759"/>
      <w:r>
        <w:t>vii. Game Controls</w:t>
      </w:r>
      <w:bookmarkEnd w:id="25"/>
    </w:p>
    <w:p w14:paraId="2606A85E" w14:textId="020D989D" w:rsidR="00E20957" w:rsidRDefault="00792B15" w:rsidP="00345BC3">
      <w:r>
        <w:t>Because my game is an endless runner, I don’t need to give the user the usual W, A, S, D and Spacebar controls. My user’s avatar will have the illusion of continuous movement to the right of the screen. I want my player to be only able to jump, crouch and shoot.</w:t>
      </w:r>
    </w:p>
    <w:p w14:paraId="4FCCBFD0" w14:textId="7704E088" w:rsidR="00792B15" w:rsidRDefault="00792B15" w:rsidP="00792B15">
      <w:pPr>
        <w:pStyle w:val="Heading4"/>
      </w:pPr>
      <w:r>
        <w:t>Shoot</w:t>
      </w:r>
    </w:p>
    <w:p w14:paraId="1126A6A3" w14:textId="56B7FD4E" w:rsidR="00792B15" w:rsidRDefault="00792B15" w:rsidP="00792B15">
      <w:r>
        <w:t>I will map the ‘</w:t>
      </w:r>
      <w:r w:rsidRPr="00792B15">
        <w:rPr>
          <w:i/>
          <w:iCs/>
        </w:rPr>
        <w:t>Shift Key</w:t>
      </w:r>
      <w:r>
        <w:t>’ for the player to shoot, this leaves me the option of giving control layout options to the user, i</w:t>
      </w:r>
      <w:r w:rsidR="00D21F89">
        <w:t>.</w:t>
      </w:r>
      <w:r>
        <w:t>e</w:t>
      </w:r>
      <w:r w:rsidR="00D21F89">
        <w:t>.</w:t>
      </w:r>
      <w:r>
        <w:t xml:space="preserve"> left or right-handed.</w:t>
      </w:r>
    </w:p>
    <w:p w14:paraId="41A33664" w14:textId="4E9DE03C" w:rsidR="00792B15" w:rsidRDefault="00792B15" w:rsidP="00792B15">
      <w:pPr>
        <w:pStyle w:val="Heading4"/>
      </w:pPr>
      <w:r>
        <w:t>Jump</w:t>
      </w:r>
    </w:p>
    <w:p w14:paraId="19B0438D" w14:textId="6FF7EEBC" w:rsidR="00792B15" w:rsidRDefault="00792B15" w:rsidP="00792B15">
      <w:r>
        <w:t>I will map the ‘</w:t>
      </w:r>
      <w:r w:rsidRPr="00792B15">
        <w:rPr>
          <w:i/>
          <w:iCs/>
        </w:rPr>
        <w:t>Spacebar</w:t>
      </w:r>
      <w:r>
        <w:t>’ for the player to jump. Double tap for a double jump.</w:t>
      </w:r>
    </w:p>
    <w:p w14:paraId="158E867B" w14:textId="5E152271" w:rsidR="00792B15" w:rsidRDefault="00792B15" w:rsidP="00792B15">
      <w:pPr>
        <w:pStyle w:val="Heading4"/>
      </w:pPr>
      <w:r>
        <w:t>Crouch</w:t>
      </w:r>
    </w:p>
    <w:p w14:paraId="6BD72489" w14:textId="369A52E6" w:rsidR="00792B15" w:rsidRPr="00792B15" w:rsidRDefault="00A43395" w:rsidP="00792B15">
      <w:r>
        <w:t>I will map the ‘</w:t>
      </w:r>
      <w:r w:rsidRPr="00A43395">
        <w:rPr>
          <w:i/>
          <w:iCs/>
        </w:rPr>
        <w:t>ctrl</w:t>
      </w:r>
      <w:r w:rsidR="00983D46">
        <w:rPr>
          <w:i/>
          <w:iCs/>
        </w:rPr>
        <w:t xml:space="preserve"> key</w:t>
      </w:r>
      <w:r>
        <w:t>’ for the player to crouch. Giving them the opportunity to duck under an enemy can.</w:t>
      </w:r>
    </w:p>
    <w:p w14:paraId="0D4DBB76" w14:textId="31351CF3" w:rsidR="00345BC3" w:rsidRDefault="00345BC3" w:rsidP="00345BC3">
      <w:pPr>
        <w:pStyle w:val="Heading3"/>
      </w:pPr>
      <w:bookmarkStart w:id="26" w:name="_Toc31921760"/>
      <w:r>
        <w:t>vi</w:t>
      </w:r>
      <w:r w:rsidR="000B309D">
        <w:t>i</w:t>
      </w:r>
      <w:r w:rsidR="00471006">
        <w:t>i</w:t>
      </w:r>
      <w:r>
        <w:t>. Music</w:t>
      </w:r>
      <w:r w:rsidR="00FE7AA1">
        <w:t xml:space="preserve"> &amp; Sound</w:t>
      </w:r>
      <w:bookmarkEnd w:id="26"/>
    </w:p>
    <w:p w14:paraId="7F933D01" w14:textId="1EAD1990" w:rsidR="00345BC3" w:rsidRDefault="00FE7AA1" w:rsidP="00345BC3">
      <w:r>
        <w:t>I want a relaxing loop been played through out the players run. I have found it difficult to find license free clips online so will probably end up using sound/music assets from Unity</w:t>
      </w:r>
      <w:r w:rsidR="008E2372">
        <w:t xml:space="preserve"> (</w:t>
      </w:r>
      <w:hyperlink r:id="rId28" w:history="1">
        <w:r w:rsidR="008E2372">
          <w:rPr>
            <w:rStyle w:val="Hyperlink"/>
          </w:rPr>
          <w:t>https://assetstore.unity.com/lists/free-music-28797</w:t>
        </w:r>
      </w:hyperlink>
      <w:r w:rsidR="008E2372">
        <w:t>)</w:t>
      </w:r>
      <w:r w:rsidR="00B905A9">
        <w:t xml:space="preserve">. </w:t>
      </w:r>
      <w:r w:rsidR="00B1269C">
        <w:t>These are some of the other options I looked at:</w:t>
      </w:r>
    </w:p>
    <w:p w14:paraId="1989C42A" w14:textId="72A6F4FA" w:rsidR="00E1557B" w:rsidRDefault="00195DBD" w:rsidP="00B1269C">
      <w:pPr>
        <w:pStyle w:val="ListParagraph"/>
        <w:numPr>
          <w:ilvl w:val="0"/>
          <w:numId w:val="20"/>
        </w:numPr>
      </w:pPr>
      <w:hyperlink r:id="rId29" w:history="1">
        <w:r w:rsidR="00E1557B" w:rsidRPr="00E1557B">
          <w:rPr>
            <w:rStyle w:val="Hyperlink"/>
          </w:rPr>
          <w:t>Audioblocks</w:t>
        </w:r>
      </w:hyperlink>
      <w:r w:rsidR="00E1557B">
        <w:t xml:space="preserve"> requires a paid account to download files</w:t>
      </w:r>
      <w:r w:rsidR="00830713">
        <w:t>.</w:t>
      </w:r>
    </w:p>
    <w:p w14:paraId="34F1070E" w14:textId="5713A613" w:rsidR="00E1557B" w:rsidRDefault="00195DBD" w:rsidP="00B1269C">
      <w:pPr>
        <w:pStyle w:val="ListParagraph"/>
        <w:numPr>
          <w:ilvl w:val="0"/>
          <w:numId w:val="20"/>
        </w:numPr>
      </w:pPr>
      <w:hyperlink r:id="rId30" w:history="1">
        <w:r w:rsidR="00830713" w:rsidRPr="00830713">
          <w:rPr>
            <w:rStyle w:val="Hyperlink"/>
          </w:rPr>
          <w:t>dl-sounds</w:t>
        </w:r>
      </w:hyperlink>
      <w:r w:rsidR="00830713">
        <w:t xml:space="preserve"> has a very limited selection.</w:t>
      </w:r>
    </w:p>
    <w:p w14:paraId="600F863C" w14:textId="7E764E34" w:rsidR="00830713" w:rsidRDefault="00830713" w:rsidP="00B1269C">
      <w:pPr>
        <w:pStyle w:val="ListParagraph"/>
        <w:numPr>
          <w:ilvl w:val="0"/>
          <w:numId w:val="20"/>
        </w:numPr>
      </w:pPr>
      <w:r>
        <w:t xml:space="preserve">I thought I was on the right road when I came across this </w:t>
      </w:r>
      <w:hyperlink r:id="rId31" w:history="1">
        <w:r w:rsidRPr="00830713">
          <w:rPr>
            <w:rStyle w:val="Hyperlink"/>
          </w:rPr>
          <w:t>answer</w:t>
        </w:r>
      </w:hyperlink>
      <w:r>
        <w:t>,</w:t>
      </w:r>
      <w:r w:rsidR="00852C0D">
        <w:t xml:space="preserve"> </w:t>
      </w:r>
      <w:r>
        <w:t>but alas any of the sites mentioned are no good to me.</w:t>
      </w:r>
    </w:p>
    <w:p w14:paraId="5D27EB3E" w14:textId="37586D43" w:rsidR="00830713" w:rsidRDefault="00195DBD" w:rsidP="00B1269C">
      <w:pPr>
        <w:pStyle w:val="ListParagraph"/>
        <w:numPr>
          <w:ilvl w:val="0"/>
          <w:numId w:val="20"/>
        </w:numPr>
      </w:pPr>
      <w:hyperlink r:id="rId32" w:history="1">
        <w:r w:rsidR="00830713" w:rsidRPr="00830713">
          <w:rPr>
            <w:rStyle w:val="Hyperlink"/>
          </w:rPr>
          <w:t>This</w:t>
        </w:r>
      </w:hyperlink>
      <w:r w:rsidR="00830713">
        <w:t xml:space="preserve"> is the only place I found that has a decent selection and free </w:t>
      </w:r>
      <w:r w:rsidR="001E41F1">
        <w:t>licenses.</w:t>
      </w:r>
    </w:p>
    <w:p w14:paraId="4EB344E5" w14:textId="59648BDD" w:rsidR="00195DBD" w:rsidRDefault="00D85334" w:rsidP="00D85334">
      <w:r>
        <w:t xml:space="preserve">I </w:t>
      </w:r>
      <w:r w:rsidR="00195DBD">
        <w:t>plan on adding SFX to specific actions/events within the game. This will hopefully enhance the players emersion in the game. Listed below are some events that I want to give SFX to</w:t>
      </w:r>
      <w:r w:rsidR="003C4649">
        <w:t>, using examples of Onomatopoeia</w:t>
      </w:r>
      <w:r w:rsidR="00D312F7">
        <w:t xml:space="preserve"> to describe the sound</w:t>
      </w:r>
      <w:r w:rsidR="00195DBD">
        <w:t>;</w:t>
      </w:r>
    </w:p>
    <w:p w14:paraId="551A62F6" w14:textId="3A9D8723" w:rsidR="00195DBD" w:rsidRDefault="00195DBD" w:rsidP="00D85334">
      <w:pPr>
        <w:rPr>
          <w:b/>
          <w:bCs/>
        </w:rPr>
      </w:pPr>
      <w:r>
        <w:tab/>
      </w:r>
      <w:r>
        <w:rPr>
          <w:b/>
          <w:bCs/>
        </w:rPr>
        <w:t>Action</w:t>
      </w:r>
      <w:r>
        <w:rPr>
          <w:b/>
          <w:bCs/>
        </w:rPr>
        <w:tab/>
      </w:r>
      <w:r>
        <w:rPr>
          <w:b/>
          <w:bCs/>
        </w:rPr>
        <w:tab/>
      </w:r>
      <w:r>
        <w:rPr>
          <w:b/>
          <w:bCs/>
        </w:rPr>
        <w:tab/>
        <w:t>SFX</w:t>
      </w:r>
    </w:p>
    <w:p w14:paraId="48562EA5" w14:textId="0FA1CC12" w:rsidR="00195DBD" w:rsidRDefault="00195DBD" w:rsidP="00D85334">
      <w:r>
        <w:rPr>
          <w:b/>
          <w:bCs/>
        </w:rPr>
        <w:tab/>
      </w:r>
      <w:r>
        <w:t>Running</w:t>
      </w:r>
      <w:r>
        <w:tab/>
      </w:r>
      <w:r>
        <w:tab/>
      </w:r>
      <w:r w:rsidR="003C4649">
        <w:t>Rustle</w:t>
      </w:r>
    </w:p>
    <w:p w14:paraId="76B68838" w14:textId="374B112F" w:rsidR="00195DBD" w:rsidRDefault="00195DBD" w:rsidP="00D85334">
      <w:r>
        <w:tab/>
        <w:t>Jumping</w:t>
      </w:r>
      <w:r>
        <w:tab/>
      </w:r>
      <w:r>
        <w:tab/>
        <w:t>Boing</w:t>
      </w:r>
    </w:p>
    <w:p w14:paraId="55DEF8E3" w14:textId="20E8965B" w:rsidR="00195DBD" w:rsidRDefault="00195DBD" w:rsidP="00D85334">
      <w:r>
        <w:tab/>
        <w:t>Crouching</w:t>
      </w:r>
      <w:r>
        <w:tab/>
      </w:r>
      <w:r>
        <w:tab/>
        <w:t>Zip/Swoosh</w:t>
      </w:r>
    </w:p>
    <w:p w14:paraId="15DCEE93" w14:textId="1AEC0791" w:rsidR="00195DBD" w:rsidRDefault="00195DBD" w:rsidP="00D85334">
      <w:r>
        <w:tab/>
        <w:t>Shooting</w:t>
      </w:r>
      <w:r>
        <w:tab/>
      </w:r>
      <w:r>
        <w:tab/>
        <w:t>Ping</w:t>
      </w:r>
    </w:p>
    <w:p w14:paraId="6BEB0390" w14:textId="57AFF80C" w:rsidR="003C4649" w:rsidRDefault="003C4649" w:rsidP="00D85334">
      <w:r>
        <w:tab/>
        <w:t>Enemy Hit</w:t>
      </w:r>
      <w:r>
        <w:tab/>
      </w:r>
      <w:r>
        <w:tab/>
        <w:t>Ting</w:t>
      </w:r>
    </w:p>
    <w:p w14:paraId="08FBB914" w14:textId="0A088A80" w:rsidR="00D85334" w:rsidRDefault="00D85334" w:rsidP="00D85334">
      <w:r>
        <w:t>If I find the time and the free software, I might try to design some of the SFX and add to the project later.</w:t>
      </w:r>
    </w:p>
    <w:p w14:paraId="4DC97111" w14:textId="4805CE08" w:rsidR="007A71BB" w:rsidRPr="00FC2A33" w:rsidRDefault="009F45F1" w:rsidP="007A71BB">
      <w:pPr>
        <w:pStyle w:val="Heading1"/>
        <w:rPr>
          <w:rFonts w:asciiTheme="minorHAnsi" w:hAnsiTheme="minorHAnsi"/>
        </w:rPr>
      </w:pPr>
      <w:bookmarkStart w:id="27" w:name="_Toc31921761"/>
      <w:r>
        <w:rPr>
          <w:rFonts w:asciiTheme="minorHAnsi" w:hAnsiTheme="minorHAnsi"/>
        </w:rPr>
        <w:t>Conclusion</w:t>
      </w:r>
      <w:bookmarkEnd w:id="27"/>
    </w:p>
    <w:p w14:paraId="1AB1BD51" w14:textId="6DE999B3" w:rsidR="007A71BB" w:rsidRDefault="008C2759" w:rsidP="007A71BB">
      <w:r>
        <w:t>As stated in the introduction I will be using Unity’s Development Platform to build my game. As we cover new material in the lab, I intend on adding it to my project, slowly building the game over the next few weeks until I am happy with the final product. I do anticipate not having the time to implement all my ideas, but it leaves me the opportunity to expand on the game in the future. My aim is to implement the core features of the game and add the extras with any spare time I have at the end of the semester before the project submission date.</w:t>
      </w:r>
    </w:p>
    <w:p w14:paraId="35BA4A42" w14:textId="6DD6B5AA" w:rsidR="006D7C5A" w:rsidRDefault="006D7C5A" w:rsidP="007A71BB">
      <w:r>
        <w:t>I am happy with my game choice for several reasons:</w:t>
      </w:r>
    </w:p>
    <w:p w14:paraId="5DD6C35A" w14:textId="21948A05" w:rsidR="006D7C5A" w:rsidRDefault="006D7C5A" w:rsidP="006D7C5A">
      <w:pPr>
        <w:pStyle w:val="ListParagraph"/>
        <w:numPr>
          <w:ilvl w:val="0"/>
          <w:numId w:val="21"/>
        </w:numPr>
      </w:pPr>
      <w:r>
        <w:t>We are been thought with a ‘Space Invaders’ style example, my game won’t be a direct copy.</w:t>
      </w:r>
    </w:p>
    <w:p w14:paraId="38FD9F36" w14:textId="308E8FCA" w:rsidR="006D7C5A" w:rsidRDefault="006D7C5A" w:rsidP="006D7C5A">
      <w:pPr>
        <w:pStyle w:val="ListParagraph"/>
        <w:numPr>
          <w:ilvl w:val="0"/>
          <w:numId w:val="21"/>
        </w:numPr>
      </w:pPr>
      <w:r>
        <w:t>As a personal choice I enjoy side view games over top-down.</w:t>
      </w:r>
    </w:p>
    <w:p w14:paraId="69E89248" w14:textId="3DFAB59E" w:rsidR="006D7C5A" w:rsidRDefault="006D7C5A" w:rsidP="006D7C5A">
      <w:pPr>
        <w:pStyle w:val="ListParagraph"/>
        <w:numPr>
          <w:ilvl w:val="0"/>
          <w:numId w:val="21"/>
        </w:numPr>
      </w:pPr>
      <w:r>
        <w:t>I am giving the end user two choices when it comes to game play</w:t>
      </w:r>
    </w:p>
    <w:p w14:paraId="5616563F" w14:textId="7BD1D8CD" w:rsidR="006D7C5A" w:rsidRDefault="006D7C5A" w:rsidP="006D7C5A">
      <w:pPr>
        <w:pStyle w:val="ListParagraph"/>
        <w:numPr>
          <w:ilvl w:val="0"/>
          <w:numId w:val="23"/>
        </w:numPr>
      </w:pPr>
      <w:r>
        <w:t>A shooter, as requested in the project brief.</w:t>
      </w:r>
    </w:p>
    <w:p w14:paraId="5CF7D2AA" w14:textId="5052CB9B" w:rsidR="00CD56A1" w:rsidRDefault="006D7C5A" w:rsidP="00CD56A1">
      <w:pPr>
        <w:pStyle w:val="ListParagraph"/>
        <w:numPr>
          <w:ilvl w:val="0"/>
          <w:numId w:val="23"/>
        </w:numPr>
      </w:pPr>
      <w:r>
        <w:t xml:space="preserve">An endless runner, with no need to shoot enemies! </w:t>
      </w:r>
    </w:p>
    <w:p w14:paraId="1359C789" w14:textId="627FA5BC" w:rsidR="00CD56A1" w:rsidRDefault="00CD56A1" w:rsidP="00CD56A1">
      <w:r>
        <w:lastRenderedPageBreak/>
        <w:t>While my scene and character mockups are some-what crude, I believe I get the idea of my game across and hope to be able to enhance the visual experience throughout the development process</w:t>
      </w:r>
      <w:r w:rsidR="00F31E18">
        <w:t>.</w:t>
      </w:r>
      <w:r w:rsidR="008F6181">
        <w:t xml:space="preserve"> </w:t>
      </w:r>
      <w:r w:rsidR="00F31E18">
        <w:t>A</w:t>
      </w:r>
      <w:r w:rsidR="008F6181">
        <w:t>lthough</w:t>
      </w:r>
      <w:r>
        <w:t xml:space="preserve"> I intend on keeping the cartoon style</w:t>
      </w:r>
      <w:r w:rsidR="00ED47EE">
        <w:t>,</w:t>
      </w:r>
      <w:r>
        <w:t xml:space="preserve"> as I feel it fits w</w:t>
      </w:r>
      <w:r w:rsidR="00F31E18">
        <w:t>e</w:t>
      </w:r>
      <w:r>
        <w:t>ll with the 2D style of development. I will</w:t>
      </w:r>
      <w:r w:rsidR="00BE3E5D">
        <w:t xml:space="preserve"> also</w:t>
      </w:r>
      <w:r>
        <w:t xml:space="preserve"> add animation to the player’s avatar and to the enemies. </w:t>
      </w:r>
    </w:p>
    <w:p w14:paraId="3168BAD2" w14:textId="5606030C" w:rsidR="005E6330" w:rsidRPr="00FC2A33" w:rsidRDefault="005E6330" w:rsidP="00CD56A1">
      <w:r>
        <w:t>My target audience is open to all ages, male or female but is for a causal gamer. The type of game you play waiting for the bus or in the loo!</w:t>
      </w:r>
      <w:r w:rsidR="00F31E18">
        <w:t xml:space="preserve"> </w:t>
      </w:r>
    </w:p>
    <w:p w14:paraId="56C7334B" w14:textId="0ED5B2D0" w:rsidR="007A71BB" w:rsidRDefault="007A71BB" w:rsidP="007A71BB">
      <w:pPr>
        <w:pStyle w:val="Heading1"/>
        <w:rPr>
          <w:rFonts w:asciiTheme="minorHAnsi" w:hAnsiTheme="minorHAnsi"/>
        </w:rPr>
      </w:pPr>
      <w:bookmarkStart w:id="28" w:name="_Toc31921762"/>
      <w:r w:rsidRPr="00FC2A33">
        <w:rPr>
          <w:rFonts w:asciiTheme="minorHAnsi" w:hAnsiTheme="minorHAnsi"/>
        </w:rPr>
        <w:t>Recommendations</w:t>
      </w:r>
      <w:bookmarkEnd w:id="28"/>
    </w:p>
    <w:p w14:paraId="3739A06B" w14:textId="46DCEF79" w:rsidR="00355FEC" w:rsidRDefault="008C2759" w:rsidP="006229D4">
      <w:pPr>
        <w:pStyle w:val="ListParagraph"/>
        <w:numPr>
          <w:ilvl w:val="0"/>
          <w:numId w:val="19"/>
        </w:numPr>
      </w:pPr>
      <w:r>
        <w:t>To be completed at the end of the build phase of the project.</w:t>
      </w:r>
    </w:p>
    <w:p w14:paraId="24DBCFC6" w14:textId="0BA305F1" w:rsidR="008F5C2F" w:rsidRDefault="008F5C2F" w:rsidP="008F5C2F"/>
    <w:p w14:paraId="08279A3D" w14:textId="7254C5A9" w:rsidR="008F5C2F" w:rsidRDefault="008F5C2F" w:rsidP="008F5C2F"/>
    <w:p w14:paraId="392FEABE" w14:textId="7E4D48B8" w:rsidR="008F5C2F" w:rsidRDefault="008F5C2F" w:rsidP="008F5C2F"/>
    <w:p w14:paraId="75EBC8E8" w14:textId="7187551A" w:rsidR="008F5C2F" w:rsidRDefault="008F5C2F" w:rsidP="008F5C2F"/>
    <w:p w14:paraId="6FD8CB24" w14:textId="6AF6184A" w:rsidR="008F5C2F" w:rsidRDefault="008F5C2F" w:rsidP="008F5C2F"/>
    <w:p w14:paraId="7E0EC497" w14:textId="1798E2D9" w:rsidR="008F5C2F" w:rsidRDefault="008F5C2F" w:rsidP="008F5C2F"/>
    <w:p w14:paraId="5F435A66" w14:textId="35EFE468" w:rsidR="008F5C2F" w:rsidRDefault="008F5C2F" w:rsidP="008F5C2F"/>
    <w:p w14:paraId="4F1A2C18" w14:textId="3A1A650B" w:rsidR="008F5C2F" w:rsidRDefault="008F5C2F" w:rsidP="008F5C2F"/>
    <w:p w14:paraId="21A3260C" w14:textId="0AF7660A" w:rsidR="008F5C2F" w:rsidRDefault="008F5C2F" w:rsidP="008F5C2F"/>
    <w:p w14:paraId="501252A4" w14:textId="69F94294" w:rsidR="008F5C2F" w:rsidRDefault="008F5C2F" w:rsidP="008F5C2F"/>
    <w:p w14:paraId="1A7C2247" w14:textId="3FAFD6D3" w:rsidR="008F5C2F" w:rsidRDefault="008F5C2F" w:rsidP="008F5C2F"/>
    <w:p w14:paraId="57D132F8" w14:textId="0F9D3787" w:rsidR="00F31E18" w:rsidRDefault="00F31E18" w:rsidP="008F5C2F"/>
    <w:p w14:paraId="1D67EAF2" w14:textId="36AD0288" w:rsidR="00F31E18" w:rsidRDefault="00F31E18" w:rsidP="008F5C2F"/>
    <w:p w14:paraId="2646F339" w14:textId="0AEDA70E" w:rsidR="00F31E18" w:rsidRDefault="00F31E18" w:rsidP="008F5C2F"/>
    <w:p w14:paraId="5A2E734A" w14:textId="77777777" w:rsidR="00F31E18" w:rsidRDefault="00F31E18" w:rsidP="008F5C2F"/>
    <w:p w14:paraId="607C4E57" w14:textId="2C2806DC" w:rsidR="002229BE" w:rsidRDefault="002229BE" w:rsidP="00355FEC"/>
    <w:p w14:paraId="0274959E" w14:textId="060963E6" w:rsidR="00355FEC" w:rsidRDefault="00355FEC" w:rsidP="00355FEC">
      <w:pPr>
        <w:pStyle w:val="Heading1"/>
      </w:pPr>
      <w:bookmarkStart w:id="29" w:name="_Toc31921763"/>
      <w:r>
        <w:lastRenderedPageBreak/>
        <w:t>References</w:t>
      </w:r>
      <w:bookmarkEnd w:id="29"/>
    </w:p>
    <w:p w14:paraId="314A221B" w14:textId="6FDA8B25" w:rsidR="005E6330" w:rsidRDefault="0036221D" w:rsidP="005E6330">
      <w:r>
        <w:t xml:space="preserve">Game </w:t>
      </w:r>
      <w:r w:rsidR="005E6330">
        <w:t>Design Documents:</w:t>
      </w:r>
    </w:p>
    <w:p w14:paraId="6EE3B1F8" w14:textId="7E8F8653" w:rsidR="005E6330" w:rsidRDefault="005E6330" w:rsidP="005E6330">
      <w:hyperlink r:id="rId33" w:history="1">
        <w:r>
          <w:rPr>
            <w:rStyle w:val="Hyperlink"/>
          </w:rPr>
          <w:t>https://stemchallenge.org/resources/game-design-documents/</w:t>
        </w:r>
      </w:hyperlink>
    </w:p>
    <w:p w14:paraId="63211908" w14:textId="26791A89" w:rsidR="005E6330" w:rsidRPr="005E6330" w:rsidRDefault="005E6330" w:rsidP="005E6330">
      <w:hyperlink r:id="rId34" w:history="1">
        <w:r>
          <w:rPr>
            <w:rStyle w:val="Hyperlink"/>
          </w:rPr>
          <w:t>https://www.reddit.com/r/gamedesign/comments/7ze7xq/finished_game_design_document_examples/</w:t>
        </w:r>
      </w:hyperlink>
    </w:p>
    <w:p w14:paraId="273C0341" w14:textId="163C5865" w:rsidR="00355FEC" w:rsidRDefault="00355FEC" w:rsidP="00355FEC">
      <w:r>
        <w:t>Mario image:</w:t>
      </w:r>
    </w:p>
    <w:p w14:paraId="76C058AB" w14:textId="5183A7C0" w:rsidR="00355FEC" w:rsidRDefault="00195DBD" w:rsidP="00355FEC">
      <w:hyperlink r:id="rId35" w:history="1">
        <w:r w:rsidR="00355FEC" w:rsidRPr="00621104">
          <w:rPr>
            <w:rStyle w:val="Hyperlink"/>
          </w:rPr>
          <w:t>https://www.google.com/url?sa=i&amp;source=images&amp;cd=&amp;cad=rja&amp;uact=8&amp;ved=2ahUKEwjp5OHYjqbnAhXBh1wKHcZMB8sQjhx6BAgBEAI&amp;url=https%3A%2F%2Fwww.gamespot.com%2Fforums%2Fsystem-wars-314159282%2F2d-mario-games-or-2d-sonic-games-31606576%2F%3Fpage%3D1&amp;psig=AOvVaw2bIRram5wfLo7mCi4pwjYQ&amp;ust=1580294701811438</w:t>
        </w:r>
      </w:hyperlink>
    </w:p>
    <w:p w14:paraId="7EA87B6D" w14:textId="6A1ADC70" w:rsidR="00355FEC" w:rsidRDefault="00355FEC" w:rsidP="00355FEC">
      <w:r>
        <w:t>Space Invaders image:</w:t>
      </w:r>
    </w:p>
    <w:p w14:paraId="23879CB1" w14:textId="705B5C71" w:rsidR="00FA12F1" w:rsidRDefault="00195DBD" w:rsidP="00355FEC">
      <w:hyperlink r:id="rId36" w:history="1">
        <w:r w:rsidR="00FA12F1" w:rsidRPr="00621104">
          <w:rPr>
            <w:rStyle w:val="Hyperlink"/>
          </w:rPr>
          <w:t>https://www.google.com/url?sa=i&amp;source=images&amp;cd=&amp;cad=rja&amp;uact=8&amp;ved=2ahUKEwjMlOivj6bnAhVOZcAKHbZ7CKcQjhx6BAgBEAI&amp;url=https%3A%2F%2Fwww.classic-retro-games.com%2Fgames%2Fshooters%2Fspace-invaders--59&amp;psig=AOvVaw05eopflLsBNXuFeFhmQ629&amp;ust=1580294750930844</w:t>
        </w:r>
      </w:hyperlink>
    </w:p>
    <w:p w14:paraId="4D76FCA7" w14:textId="4035306D" w:rsidR="00FA12F1" w:rsidRDefault="005B1C86" w:rsidP="00355FEC">
      <w:r>
        <w:t>Vertical &amp; Horizontal</w:t>
      </w:r>
      <w:r w:rsidR="005E6330">
        <w:t>:</w:t>
      </w:r>
    </w:p>
    <w:p w14:paraId="01527331" w14:textId="77777777" w:rsidR="005B1C86" w:rsidRDefault="00195DBD" w:rsidP="005B1C86">
      <w:pPr>
        <w:rPr>
          <w:color w:val="auto"/>
        </w:rPr>
      </w:pPr>
      <w:hyperlink r:id="rId37" w:history="1">
        <w:r w:rsidR="005B1C86" w:rsidRPr="00621104">
          <w:rPr>
            <w:rStyle w:val="Hyperlink"/>
          </w:rPr>
          <w:t>https://www.aceamusements.us/vertical-versus-horizontal-video-games-arcade-cabinets-monitors-and-multicades.html</w:t>
        </w:r>
      </w:hyperlink>
    </w:p>
    <w:p w14:paraId="3C757691" w14:textId="538F8DAE" w:rsidR="005B1C86" w:rsidRDefault="00FB052C" w:rsidP="00355FEC">
      <w:r>
        <w:t>Phone Orientation</w:t>
      </w:r>
      <w:r w:rsidR="005E6330">
        <w:t>:</w:t>
      </w:r>
    </w:p>
    <w:p w14:paraId="28CFDB10" w14:textId="05104B94" w:rsidR="00FB052C" w:rsidRDefault="00195DBD" w:rsidP="00355FEC">
      <w:hyperlink r:id="rId38" w:history="1">
        <w:r w:rsidR="00FB052C" w:rsidRPr="00621104">
          <w:rPr>
            <w:rStyle w:val="Hyperlink"/>
          </w:rPr>
          <w:t>https://www.google.com/url?sa=i&amp;source=images&amp;cd=&amp;cad=rja&amp;uact=8&amp;ved=2ahUKEwiFspHLjKbnAhVwQUEAHd2xDA0Qjhx6BAgBEAI&amp;url=https%3A%2F%2Fsupport.docusign.com%2Fen%2Farticles%2FWhy-does-my-phone-ask-me-to-Rotate-Phone-or-Rotate-to-Draw-when-signing&amp;psig=AOvVaw2Wk6CSQgw4Fo76NlZZqysM&amp;ust=1580294144075570</w:t>
        </w:r>
      </w:hyperlink>
    </w:p>
    <w:p w14:paraId="5D302FAD" w14:textId="453B1C02" w:rsidR="00814FAD" w:rsidRDefault="00814FAD" w:rsidP="00355FEC">
      <w:r>
        <w:t>Shooters</w:t>
      </w:r>
      <w:r w:rsidR="005E6330">
        <w:t>:</w:t>
      </w:r>
    </w:p>
    <w:p w14:paraId="461CFD88" w14:textId="1E02C57D" w:rsidR="00814FAD" w:rsidRPr="003D0751" w:rsidRDefault="00195DBD" w:rsidP="00355FEC">
      <w:pPr>
        <w:rPr>
          <w:color w:val="835D00" w:themeColor="accent3" w:themeShade="80"/>
        </w:rPr>
      </w:pPr>
      <w:hyperlink r:id="rId39" w:history="1">
        <w:r w:rsidR="00814FAD" w:rsidRPr="003D0751">
          <w:rPr>
            <w:rStyle w:val="Hyperlink"/>
          </w:rPr>
          <w:t>https://en.wikipedia.org/wiki/Shooter_game</w:t>
        </w:r>
      </w:hyperlink>
    </w:p>
    <w:p w14:paraId="32B1ED3D" w14:textId="07AE63BA" w:rsidR="00EC6A7A" w:rsidRDefault="00EC6A7A" w:rsidP="00EC6A7A">
      <w:r>
        <w:t>Psychology of gaming</w:t>
      </w:r>
      <w:r w:rsidR="005E6330">
        <w:t>:</w:t>
      </w:r>
    </w:p>
    <w:p w14:paraId="6EE711C0" w14:textId="77777777" w:rsidR="00EC6A7A" w:rsidRPr="003D0751" w:rsidRDefault="00195DBD" w:rsidP="00EC6A7A">
      <w:pPr>
        <w:rPr>
          <w:color w:val="835D00" w:themeColor="accent3" w:themeShade="80"/>
        </w:rPr>
      </w:pPr>
      <w:hyperlink r:id="rId40" w:history="1">
        <w:r w:rsidR="00EC6A7A" w:rsidRPr="003D0751">
          <w:rPr>
            <w:rStyle w:val="Hyperlink"/>
          </w:rPr>
          <w:t>https://www.sekg.net/gamer-psychology-people-play-games/</w:t>
        </w:r>
      </w:hyperlink>
    </w:p>
    <w:p w14:paraId="31A0F5BA" w14:textId="77777777" w:rsidR="00EC6A7A" w:rsidRPr="003D0751" w:rsidRDefault="00195DBD" w:rsidP="00EC6A7A">
      <w:pPr>
        <w:rPr>
          <w:color w:val="835D00" w:themeColor="accent3" w:themeShade="80"/>
        </w:rPr>
      </w:pPr>
      <w:hyperlink r:id="rId41" w:history="1">
        <w:r w:rsidR="00EC6A7A" w:rsidRPr="003D0751">
          <w:rPr>
            <w:rStyle w:val="Hyperlink"/>
          </w:rPr>
          <w:t>https://www.psychreg.org/why-people-play-video-games/</w:t>
        </w:r>
      </w:hyperlink>
    </w:p>
    <w:p w14:paraId="06FFA788" w14:textId="77777777" w:rsidR="00EC6A7A" w:rsidRPr="003D0751" w:rsidRDefault="00195DBD" w:rsidP="00EC6A7A">
      <w:pPr>
        <w:rPr>
          <w:color w:val="835D00" w:themeColor="accent3" w:themeShade="80"/>
        </w:rPr>
      </w:pPr>
      <w:hyperlink r:id="rId42" w:history="1">
        <w:r w:rsidR="00EC6A7A" w:rsidRPr="003D0751">
          <w:rPr>
            <w:rStyle w:val="Hyperlink"/>
          </w:rPr>
          <w:t>https://www.teachthought.com/learning/why-people-play-video-games/</w:t>
        </w:r>
      </w:hyperlink>
    </w:p>
    <w:p w14:paraId="18CAC069" w14:textId="650CD2AB" w:rsidR="00EC6A7A" w:rsidRDefault="00195DBD" w:rsidP="00EC6A7A">
      <w:pPr>
        <w:rPr>
          <w:rStyle w:val="Hyperlink"/>
        </w:rPr>
      </w:pPr>
      <w:hyperlink r:id="rId43" w:history="1">
        <w:r w:rsidR="00EC6A7A" w:rsidRPr="003D0751">
          <w:rPr>
            <w:rStyle w:val="Hyperlink"/>
          </w:rPr>
          <w:t>https://www.sciencedirect.com/science/article/pii/S0268401216307897</w:t>
        </w:r>
      </w:hyperlink>
    </w:p>
    <w:p w14:paraId="1A19682D" w14:textId="2F241E24" w:rsidR="003D0751" w:rsidRDefault="003D0751" w:rsidP="00EC6A7A">
      <w:pPr>
        <w:rPr>
          <w:color w:val="835D00" w:themeColor="accent3" w:themeShade="80"/>
        </w:rPr>
      </w:pPr>
    </w:p>
    <w:p w14:paraId="17A50F6A" w14:textId="483498BB" w:rsidR="003D0751" w:rsidRDefault="003D0751" w:rsidP="00EC6A7A">
      <w:r>
        <w:t>Music and Sound</w:t>
      </w:r>
      <w:r w:rsidR="005E6330">
        <w:t>:</w:t>
      </w:r>
    </w:p>
    <w:p w14:paraId="1D8F0D27" w14:textId="6A45B876" w:rsidR="00C000B0" w:rsidRDefault="00195DBD" w:rsidP="00C000B0">
      <w:hyperlink r:id="rId44" w:history="1">
        <w:r w:rsidR="00C000B0">
          <w:rPr>
            <w:rStyle w:val="Hyperlink"/>
          </w:rPr>
          <w:t>https://www.audioblocks.com/collections/video-game-music</w:t>
        </w:r>
      </w:hyperlink>
    </w:p>
    <w:p w14:paraId="13F85B6D" w14:textId="0FC27C95" w:rsidR="00C000B0" w:rsidRDefault="00195DBD" w:rsidP="00C000B0">
      <w:hyperlink r:id="rId45" w:history="1">
        <w:r w:rsidR="00C000B0">
          <w:rPr>
            <w:rStyle w:val="Hyperlink"/>
          </w:rPr>
          <w:t>https://www.dl-sounds.com/royalty-free/category/game-film/video-game/</w:t>
        </w:r>
      </w:hyperlink>
    </w:p>
    <w:p w14:paraId="39D8184D" w14:textId="33322151" w:rsidR="00C000B0" w:rsidRDefault="00195DBD" w:rsidP="00C000B0">
      <w:hyperlink r:id="rId46" w:history="1">
        <w:r w:rsidR="00C000B0">
          <w:rPr>
            <w:rStyle w:val="Hyperlink"/>
          </w:rPr>
          <w:t>https://answers.unity.com/questions/7743/where-can-i-find-music-or-sound-effects-for-my-gam.html</w:t>
        </w:r>
      </w:hyperlink>
    </w:p>
    <w:p w14:paraId="32290230" w14:textId="48B87301" w:rsidR="00C000B0" w:rsidRDefault="00195DBD" w:rsidP="00C000B0">
      <w:pPr>
        <w:rPr>
          <w:rStyle w:val="Hyperlink"/>
        </w:rPr>
      </w:pPr>
      <w:hyperlink r:id="rId47" w:history="1">
        <w:r w:rsidR="00C000B0">
          <w:rPr>
            <w:rStyle w:val="Hyperlink"/>
          </w:rPr>
          <w:t>https://www.newgrounds.com/audio/</w:t>
        </w:r>
      </w:hyperlink>
    </w:p>
    <w:p w14:paraId="6720D7C2" w14:textId="11705B33" w:rsidR="00195DBD" w:rsidRDefault="00195DBD" w:rsidP="00C000B0">
      <w:hyperlink r:id="rId48" w:history="1">
        <w:r>
          <w:rPr>
            <w:rStyle w:val="Hyperlink"/>
          </w:rPr>
          <w:t>https://www.noisehelp.com/examples-of-onomatopoeia.html</w:t>
        </w:r>
      </w:hyperlink>
    </w:p>
    <w:p w14:paraId="76AB1D46" w14:textId="77777777" w:rsidR="00C000B0" w:rsidRPr="003D0751" w:rsidRDefault="00C000B0" w:rsidP="00EC6A7A"/>
    <w:sectPr w:rsidR="00C000B0" w:rsidRPr="003D0751">
      <w:footerReference w:type="default" r:id="rId4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9A862" w14:textId="77777777" w:rsidR="00AE65B0" w:rsidRDefault="00AE65B0" w:rsidP="00C6554A">
      <w:pPr>
        <w:spacing w:before="0" w:after="0" w:line="240" w:lineRule="auto"/>
      </w:pPr>
      <w:r>
        <w:separator/>
      </w:r>
    </w:p>
  </w:endnote>
  <w:endnote w:type="continuationSeparator" w:id="0">
    <w:p w14:paraId="0C688BE6" w14:textId="77777777" w:rsidR="00AE65B0" w:rsidRDefault="00AE65B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8A684" w14:textId="2B51F269" w:rsidR="00195DBD" w:rsidRDefault="00195DBD">
    <w:pPr>
      <w:pStyle w:val="Footer"/>
    </w:pPr>
    <w:r>
      <w:tab/>
    </w:r>
    <w:r>
      <w:tab/>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3088C" w14:textId="77777777" w:rsidR="00AE65B0" w:rsidRDefault="00AE65B0" w:rsidP="00C6554A">
      <w:pPr>
        <w:spacing w:before="0" w:after="0" w:line="240" w:lineRule="auto"/>
      </w:pPr>
      <w:r>
        <w:separator/>
      </w:r>
    </w:p>
  </w:footnote>
  <w:footnote w:type="continuationSeparator" w:id="0">
    <w:p w14:paraId="4D80C31F" w14:textId="77777777" w:rsidR="00AE65B0" w:rsidRDefault="00AE65B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AA365B"/>
    <w:multiLevelType w:val="hybridMultilevel"/>
    <w:tmpl w:val="B818E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104C03"/>
    <w:multiLevelType w:val="hybridMultilevel"/>
    <w:tmpl w:val="95B0F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B4072E"/>
    <w:multiLevelType w:val="hybridMultilevel"/>
    <w:tmpl w:val="9C481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383A3A"/>
    <w:multiLevelType w:val="hybridMultilevel"/>
    <w:tmpl w:val="EA7E7D0A"/>
    <w:lvl w:ilvl="0" w:tplc="4CEED41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004AC2"/>
    <w:multiLevelType w:val="hybridMultilevel"/>
    <w:tmpl w:val="8E1EB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483D63"/>
    <w:multiLevelType w:val="hybridMultilevel"/>
    <w:tmpl w:val="6FEAFFE6"/>
    <w:lvl w:ilvl="0" w:tplc="60A87D6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1E87D09"/>
    <w:multiLevelType w:val="hybridMultilevel"/>
    <w:tmpl w:val="AD52B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021E36"/>
    <w:multiLevelType w:val="hybridMultilevel"/>
    <w:tmpl w:val="54FE10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313A8A"/>
    <w:multiLevelType w:val="hybridMultilevel"/>
    <w:tmpl w:val="2A82216A"/>
    <w:lvl w:ilvl="0" w:tplc="01A2E82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2E51BBC"/>
    <w:multiLevelType w:val="hybridMultilevel"/>
    <w:tmpl w:val="D388BAD4"/>
    <w:lvl w:ilvl="0" w:tplc="A4109404">
      <w:start w:val="3"/>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5A62F2"/>
    <w:multiLevelType w:val="hybridMultilevel"/>
    <w:tmpl w:val="9036E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02748C"/>
    <w:multiLevelType w:val="hybridMultilevel"/>
    <w:tmpl w:val="136C8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20"/>
  </w:num>
  <w:num w:numId="18">
    <w:abstractNumId w:val="23"/>
  </w:num>
  <w:num w:numId="19">
    <w:abstractNumId w:val="22"/>
  </w:num>
  <w:num w:numId="20">
    <w:abstractNumId w:val="12"/>
  </w:num>
  <w:num w:numId="21">
    <w:abstractNumId w:val="19"/>
  </w:num>
  <w:num w:numId="22">
    <w:abstractNumId w:val="18"/>
  </w:num>
  <w:num w:numId="23">
    <w:abstractNumId w:val="21"/>
  </w:num>
  <w:num w:numId="24">
    <w:abstractNumId w:val="17"/>
  </w:num>
  <w:num w:numId="25">
    <w:abstractNumId w:val="24"/>
  </w:num>
  <w:num w:numId="26">
    <w:abstractNumId w:val="1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BB"/>
    <w:rsid w:val="000010D5"/>
    <w:rsid w:val="00014455"/>
    <w:rsid w:val="00061A0F"/>
    <w:rsid w:val="00071B55"/>
    <w:rsid w:val="000B309D"/>
    <w:rsid w:val="000D046C"/>
    <w:rsid w:val="001102F7"/>
    <w:rsid w:val="00111582"/>
    <w:rsid w:val="001377BC"/>
    <w:rsid w:val="00170D6F"/>
    <w:rsid w:val="0018286A"/>
    <w:rsid w:val="001867B4"/>
    <w:rsid w:val="00195DBD"/>
    <w:rsid w:val="001A2CAE"/>
    <w:rsid w:val="001B655D"/>
    <w:rsid w:val="001C1C73"/>
    <w:rsid w:val="001E1EB2"/>
    <w:rsid w:val="001E41F1"/>
    <w:rsid w:val="001F43FF"/>
    <w:rsid w:val="002203F3"/>
    <w:rsid w:val="002229BE"/>
    <w:rsid w:val="0023399B"/>
    <w:rsid w:val="002503B5"/>
    <w:rsid w:val="002554CD"/>
    <w:rsid w:val="00291F32"/>
    <w:rsid w:val="00293B83"/>
    <w:rsid w:val="002A7C0F"/>
    <w:rsid w:val="002B2792"/>
    <w:rsid w:val="002B4294"/>
    <w:rsid w:val="002C112A"/>
    <w:rsid w:val="002E53B8"/>
    <w:rsid w:val="002F03D3"/>
    <w:rsid w:val="00326E87"/>
    <w:rsid w:val="00333C6B"/>
    <w:rsid w:val="00333D0D"/>
    <w:rsid w:val="00345BC3"/>
    <w:rsid w:val="00355FEC"/>
    <w:rsid w:val="0036221D"/>
    <w:rsid w:val="003638B1"/>
    <w:rsid w:val="003856E2"/>
    <w:rsid w:val="003C4649"/>
    <w:rsid w:val="003D05AB"/>
    <w:rsid w:val="003D0751"/>
    <w:rsid w:val="003E17F7"/>
    <w:rsid w:val="004164CF"/>
    <w:rsid w:val="00424D8E"/>
    <w:rsid w:val="00460F65"/>
    <w:rsid w:val="00471006"/>
    <w:rsid w:val="00497B4E"/>
    <w:rsid w:val="004A3BB0"/>
    <w:rsid w:val="004C049F"/>
    <w:rsid w:val="004F472A"/>
    <w:rsid w:val="005000E2"/>
    <w:rsid w:val="005121F0"/>
    <w:rsid w:val="005172FD"/>
    <w:rsid w:val="0057572C"/>
    <w:rsid w:val="00597DBC"/>
    <w:rsid w:val="005A3EC1"/>
    <w:rsid w:val="005B1C86"/>
    <w:rsid w:val="005B59E7"/>
    <w:rsid w:val="005E6330"/>
    <w:rsid w:val="005E71DE"/>
    <w:rsid w:val="00601988"/>
    <w:rsid w:val="006229D4"/>
    <w:rsid w:val="0062336A"/>
    <w:rsid w:val="00681F24"/>
    <w:rsid w:val="00682513"/>
    <w:rsid w:val="006A3CE7"/>
    <w:rsid w:val="006B21F6"/>
    <w:rsid w:val="006B61F7"/>
    <w:rsid w:val="006D7C5A"/>
    <w:rsid w:val="006F397D"/>
    <w:rsid w:val="006F5679"/>
    <w:rsid w:val="006F685F"/>
    <w:rsid w:val="00705639"/>
    <w:rsid w:val="0071542B"/>
    <w:rsid w:val="00772889"/>
    <w:rsid w:val="00792B15"/>
    <w:rsid w:val="007A5B5D"/>
    <w:rsid w:val="007A71BB"/>
    <w:rsid w:val="007D57C0"/>
    <w:rsid w:val="007E6679"/>
    <w:rsid w:val="007F06DB"/>
    <w:rsid w:val="00814FAD"/>
    <w:rsid w:val="00821DEA"/>
    <w:rsid w:val="008242EA"/>
    <w:rsid w:val="00830713"/>
    <w:rsid w:val="00852C0D"/>
    <w:rsid w:val="008C2759"/>
    <w:rsid w:val="008C59DB"/>
    <w:rsid w:val="008D7E2E"/>
    <w:rsid w:val="008E2372"/>
    <w:rsid w:val="008F1409"/>
    <w:rsid w:val="008F5C2F"/>
    <w:rsid w:val="008F6181"/>
    <w:rsid w:val="009130AF"/>
    <w:rsid w:val="00923D46"/>
    <w:rsid w:val="00980D1C"/>
    <w:rsid w:val="00983D46"/>
    <w:rsid w:val="0099078A"/>
    <w:rsid w:val="009B1DBF"/>
    <w:rsid w:val="009F45F1"/>
    <w:rsid w:val="00A019FA"/>
    <w:rsid w:val="00A1329B"/>
    <w:rsid w:val="00A2085F"/>
    <w:rsid w:val="00A43395"/>
    <w:rsid w:val="00A60F9A"/>
    <w:rsid w:val="00A94CA2"/>
    <w:rsid w:val="00AB51A5"/>
    <w:rsid w:val="00AE65B0"/>
    <w:rsid w:val="00AF7EFF"/>
    <w:rsid w:val="00B03ACE"/>
    <w:rsid w:val="00B060E3"/>
    <w:rsid w:val="00B1269C"/>
    <w:rsid w:val="00B15622"/>
    <w:rsid w:val="00B35ACF"/>
    <w:rsid w:val="00B420B8"/>
    <w:rsid w:val="00B47B13"/>
    <w:rsid w:val="00B501B0"/>
    <w:rsid w:val="00B577C2"/>
    <w:rsid w:val="00B57DB7"/>
    <w:rsid w:val="00B70CE8"/>
    <w:rsid w:val="00B905A9"/>
    <w:rsid w:val="00BD59E0"/>
    <w:rsid w:val="00BD7DD3"/>
    <w:rsid w:val="00BE3E5D"/>
    <w:rsid w:val="00BF4D14"/>
    <w:rsid w:val="00C000B0"/>
    <w:rsid w:val="00C00BDF"/>
    <w:rsid w:val="00C40AFB"/>
    <w:rsid w:val="00C51E52"/>
    <w:rsid w:val="00C6554A"/>
    <w:rsid w:val="00CA684E"/>
    <w:rsid w:val="00CB4239"/>
    <w:rsid w:val="00CB4E3B"/>
    <w:rsid w:val="00CD0CE2"/>
    <w:rsid w:val="00CD141C"/>
    <w:rsid w:val="00CD56A1"/>
    <w:rsid w:val="00CE5893"/>
    <w:rsid w:val="00D15BEF"/>
    <w:rsid w:val="00D17CC3"/>
    <w:rsid w:val="00D21F89"/>
    <w:rsid w:val="00D312F7"/>
    <w:rsid w:val="00D41A73"/>
    <w:rsid w:val="00D551B8"/>
    <w:rsid w:val="00D61ADF"/>
    <w:rsid w:val="00D64FA4"/>
    <w:rsid w:val="00D67ECF"/>
    <w:rsid w:val="00D85334"/>
    <w:rsid w:val="00DC6A5E"/>
    <w:rsid w:val="00E1557B"/>
    <w:rsid w:val="00E201F1"/>
    <w:rsid w:val="00E20957"/>
    <w:rsid w:val="00E35DBA"/>
    <w:rsid w:val="00E45889"/>
    <w:rsid w:val="00E52946"/>
    <w:rsid w:val="00E818F3"/>
    <w:rsid w:val="00E91B52"/>
    <w:rsid w:val="00EA3FB0"/>
    <w:rsid w:val="00EC6A7A"/>
    <w:rsid w:val="00ED0440"/>
    <w:rsid w:val="00ED47EE"/>
    <w:rsid w:val="00ED7C44"/>
    <w:rsid w:val="00EE54D2"/>
    <w:rsid w:val="00F0548A"/>
    <w:rsid w:val="00F123B1"/>
    <w:rsid w:val="00F31E18"/>
    <w:rsid w:val="00F3465C"/>
    <w:rsid w:val="00F704E7"/>
    <w:rsid w:val="00FA12F1"/>
    <w:rsid w:val="00FB052C"/>
    <w:rsid w:val="00FC2A33"/>
    <w:rsid w:val="00FE07C4"/>
    <w:rsid w:val="00FE4D35"/>
    <w:rsid w:val="00FE7AA1"/>
    <w:rsid w:val="00FF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B113E"/>
  <w15:chartTrackingRefBased/>
  <w15:docId w15:val="{5FE23B5B-090F-4A8B-B400-D43041C5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5121F0"/>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Default">
    <w:name w:val="Default"/>
    <w:rsid w:val="005121F0"/>
    <w:pPr>
      <w:autoSpaceDE w:val="0"/>
      <w:autoSpaceDN w:val="0"/>
      <w:adjustRightInd w:val="0"/>
      <w:spacing w:before="0" w:after="0" w:line="240" w:lineRule="auto"/>
    </w:pPr>
    <w:rPr>
      <w:rFonts w:ascii="Calibri" w:hAnsi="Calibri" w:cs="Calibri"/>
      <w:color w:val="000000"/>
      <w:sz w:val="24"/>
      <w:szCs w:val="24"/>
      <w:lang w:val="en-GB"/>
    </w:rPr>
  </w:style>
  <w:style w:type="character" w:customStyle="1" w:styleId="Heading4Char">
    <w:name w:val="Heading 4 Char"/>
    <w:basedOn w:val="DefaultParagraphFont"/>
    <w:link w:val="Heading4"/>
    <w:uiPriority w:val="9"/>
    <w:rsid w:val="005121F0"/>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772889"/>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72889"/>
    <w:pPr>
      <w:spacing w:after="100"/>
    </w:pPr>
  </w:style>
  <w:style w:type="paragraph" w:styleId="TOC3">
    <w:name w:val="toc 3"/>
    <w:basedOn w:val="Normal"/>
    <w:next w:val="Normal"/>
    <w:autoRedefine/>
    <w:uiPriority w:val="39"/>
    <w:unhideWhenUsed/>
    <w:rsid w:val="00772889"/>
    <w:pPr>
      <w:spacing w:after="100"/>
      <w:ind w:left="440"/>
    </w:pPr>
  </w:style>
  <w:style w:type="paragraph" w:styleId="TOC2">
    <w:name w:val="toc 2"/>
    <w:basedOn w:val="Normal"/>
    <w:next w:val="Normal"/>
    <w:autoRedefine/>
    <w:uiPriority w:val="39"/>
    <w:unhideWhenUsed/>
    <w:rsid w:val="00FC2A33"/>
    <w:pPr>
      <w:spacing w:after="100"/>
      <w:ind w:left="220"/>
    </w:pPr>
  </w:style>
  <w:style w:type="paragraph" w:styleId="ListParagraph">
    <w:name w:val="List Paragraph"/>
    <w:basedOn w:val="Normal"/>
    <w:uiPriority w:val="34"/>
    <w:unhideWhenUsed/>
    <w:qFormat/>
    <w:rsid w:val="00FC2A33"/>
    <w:pPr>
      <w:ind w:left="720"/>
      <w:contextualSpacing/>
    </w:pPr>
  </w:style>
  <w:style w:type="character" w:styleId="UnresolvedMention">
    <w:name w:val="Unresolved Mention"/>
    <w:basedOn w:val="DefaultParagraphFont"/>
    <w:uiPriority w:val="99"/>
    <w:semiHidden/>
    <w:unhideWhenUsed/>
    <w:rsid w:val="002E5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n.wikipedia.org/wiki/Shooter_gam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reddit.com/r/gamedesign/comments/7ze7xq/finished_game_design_document_examples/" TargetMode="External"/><Relationship Id="rId42" Type="http://schemas.openxmlformats.org/officeDocument/2006/relationships/hyperlink" Target="https://www.teachthought.com/learning/why-people-play-video-games/" TargetMode="External"/><Relationship Id="rId47" Type="http://schemas.openxmlformats.org/officeDocument/2006/relationships/hyperlink" Target="https://www.newgrounds.com/audio/"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mmersyve.com/"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stemchallenge.org/resources/game-design-documents/" TargetMode="External"/><Relationship Id="rId38" Type="http://schemas.openxmlformats.org/officeDocument/2006/relationships/hyperlink" Target="https://www.google.com/url?sa=i&amp;source=images&amp;cd=&amp;cad=rja&amp;uact=8&amp;ved=2ahUKEwiFspHLjKbnAhVwQUEAHd2xDA0Qjhx6BAgBEAI&amp;url=https%3A%2F%2Fsupport.docusign.com%2Fen%2Farticles%2FWhy-does-my-phone-ask-me-to-Rotate-Phone-or-Rotate-to-Draw-when-signing&amp;psig=AOvVaw2Wk6CSQgw4Fo76NlZZqysM&amp;ust=1580294144075570" TargetMode="External"/><Relationship Id="rId46" Type="http://schemas.openxmlformats.org/officeDocument/2006/relationships/hyperlink" Target="https://answers.unity.com/questions/7743/where-can-i-find-music-or-sound-effects-for-my-gam.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audioblocks.com/collections/video-game-music" TargetMode="External"/><Relationship Id="rId41" Type="http://schemas.openxmlformats.org/officeDocument/2006/relationships/hyperlink" Target="https://www.psychreg.org/why-people-play-video-g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ww.newgrounds.com/audio/" TargetMode="External"/><Relationship Id="rId37" Type="http://schemas.openxmlformats.org/officeDocument/2006/relationships/hyperlink" Target="https://www.aceamusements.us/vertical-versus-horizontal-video-games-arcade-cabinets-monitors-and-multicades.html" TargetMode="External"/><Relationship Id="rId40" Type="http://schemas.openxmlformats.org/officeDocument/2006/relationships/hyperlink" Target="https://www.sekg.net/gamer-psychology-people-play-games/" TargetMode="External"/><Relationship Id="rId45" Type="http://schemas.openxmlformats.org/officeDocument/2006/relationships/hyperlink" Target="https://www.dl-sounds.com/royalty-free/category/game-film/video-gam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ssetstore.unity.com/lists/free-music-28797" TargetMode="External"/><Relationship Id="rId36" Type="http://schemas.openxmlformats.org/officeDocument/2006/relationships/hyperlink" Target="https://www.google.com/url?sa=i&amp;source=images&amp;cd=&amp;cad=rja&amp;uact=8&amp;ved=2ahUKEwjMlOivj6bnAhVOZcAKHbZ7CKcQjhx6BAgBEAI&amp;url=https%3A%2F%2Fwww.classic-retro-games.com%2Fgames%2Fshooters%2Fspace-invaders--59&amp;psig=AOvVaw05eopflLsBNXuFeFhmQ629&amp;ust=1580294750930844" TargetMode="External"/><Relationship Id="rId49"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hyperlink" Target="https://answers.unity.com/questions/7743/where-can-i-find-music-or-sound-effects-for-my-gam.html" TargetMode="External"/><Relationship Id="rId44" Type="http://schemas.openxmlformats.org/officeDocument/2006/relationships/hyperlink" Target="https://www.audioblocks.com/collections/video-game-musi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dl-sounds.com/royalty-free/category/game-film/video-game/" TargetMode="External"/><Relationship Id="rId35" Type="http://schemas.openxmlformats.org/officeDocument/2006/relationships/hyperlink" Target="https://www.google.com/url?sa=i&amp;source=images&amp;cd=&amp;cad=rja&amp;uact=8&amp;ved=2ahUKEwjp5OHYjqbnAhXBh1wKHcZMB8sQjhx6BAgBEAI&amp;url=https%3A%2F%2Fwww.gamespot.com%2Fforums%2Fsystem-wars-314159282%2F2d-mario-games-or-2d-sonic-games-31606576%2F%3Fpage%3D1&amp;psig=AOvVaw2bIRram5wfLo7mCi4pwjYQ&amp;ust=1580294701811438" TargetMode="External"/><Relationship Id="rId43" Type="http://schemas.openxmlformats.org/officeDocument/2006/relationships/hyperlink" Target="https://www.sciencedirect.com/science/article/pii/S0268401216307897" TargetMode="External"/><Relationship Id="rId48" Type="http://schemas.openxmlformats.org/officeDocument/2006/relationships/hyperlink" Target="https://www.noisehelp.com/examples-of-onomatopoeia.html" TargetMode="External"/><Relationship Id="rId8" Type="http://schemas.openxmlformats.org/officeDocument/2006/relationships/image" Target="media/image1.jpg"/><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r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C8018-CFE2-4761-B114-B7CE8EC4C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1269</TotalTime>
  <Pages>1</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 Lally</dc:creator>
  <cp:keywords/>
  <dc:description/>
  <cp:lastModifiedBy>DARRAGH LALLY - STUDENT</cp:lastModifiedBy>
  <cp:revision>132</cp:revision>
  <cp:lastPrinted>2020-02-06T23:04:00Z</cp:lastPrinted>
  <dcterms:created xsi:type="dcterms:W3CDTF">2020-01-27T14:32:00Z</dcterms:created>
  <dcterms:modified xsi:type="dcterms:W3CDTF">2020-02-06T23:04:00Z</dcterms:modified>
</cp:coreProperties>
</file>